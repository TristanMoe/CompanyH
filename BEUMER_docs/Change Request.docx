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C1403" w14:textId="35E47A7C" w:rsidR="00046FB7" w:rsidRPr="001F41E2" w:rsidRDefault="00046FB7">
      <w:pPr>
        <w:pStyle w:val="Front"/>
        <w:rPr>
          <w:lang w:val="en-US"/>
        </w:rPr>
      </w:pPr>
      <w:bookmarkStart w:id="0" w:name="ContentsPage"/>
      <w:bookmarkStart w:id="1" w:name="_Toc385845281"/>
      <w:bookmarkStart w:id="2" w:name="_Toc385845810"/>
      <w:bookmarkStart w:id="3" w:name="_Toc385845837"/>
      <w:bookmarkStart w:id="4" w:name="_Toc385846274"/>
      <w:r w:rsidRPr="001F41E2">
        <w:rPr>
          <w:lang w:val="en-US"/>
        </w:rPr>
        <w:t>|&lt;</w:t>
      </w:r>
    </w:p>
    <w:p w14:paraId="71DC1404" w14:textId="77777777" w:rsidR="00046FB7" w:rsidRPr="001F41E2" w:rsidRDefault="00046FB7">
      <w:pPr>
        <w:rPr>
          <w:lang w:val="en-US"/>
        </w:rPr>
      </w:pPr>
    </w:p>
    <w:p w14:paraId="71DC140A" w14:textId="635EB35F" w:rsidR="00046FB7" w:rsidRDefault="0031590D" w:rsidP="00046FB7">
      <w:pPr>
        <w:pStyle w:val="HeadingFrontPage"/>
      </w:pPr>
      <w:bookmarkStart w:id="5" w:name="FPTitlePosition"/>
      <w:bookmarkEnd w:id="5"/>
      <w:r>
        <w:t>Baggage Handling Upgrade</w:t>
      </w:r>
    </w:p>
    <w:p w14:paraId="71DC140B" w14:textId="35A86144" w:rsidR="00046FB7" w:rsidRDefault="0031590D" w:rsidP="00046FB7">
      <w:pPr>
        <w:pStyle w:val="HeadingFrontPage"/>
      </w:pPr>
      <w:r>
        <w:t>Level 3 X-Ray Screening</w:t>
      </w:r>
    </w:p>
    <w:p w14:paraId="71DC140C" w14:textId="19C24340" w:rsidR="00961E89" w:rsidRDefault="000B4267" w:rsidP="00046FB7">
      <w:pPr>
        <w:pStyle w:val="HeadingFrontPage"/>
        <w:rPr>
          <w:lang w:val="en-US"/>
        </w:rPr>
      </w:pPr>
      <w:r>
        <w:rPr>
          <w:lang w:val="en-US"/>
        </w:rPr>
        <w:t>Change Request</w:t>
      </w:r>
    </w:p>
    <w:p w14:paraId="4C9A9E81" w14:textId="0838640F" w:rsidR="000B4267" w:rsidRDefault="000B4267" w:rsidP="00046FB7">
      <w:pPr>
        <w:pStyle w:val="HeadingFrontPage"/>
        <w:rPr>
          <w:lang w:val="en-US"/>
        </w:rPr>
      </w:pPr>
    </w:p>
    <w:p w14:paraId="62106A34" w14:textId="77777777" w:rsidR="000B4267" w:rsidRDefault="000B4267" w:rsidP="000B4267">
      <w:pPr>
        <w:ind w:left="0"/>
        <w:rPr>
          <w:lang w:val="en-US"/>
        </w:rPr>
      </w:pPr>
    </w:p>
    <w:p w14:paraId="76633ADC" w14:textId="3C88B7E3" w:rsidR="000B4267" w:rsidRDefault="000B4267" w:rsidP="000B4267">
      <w:pPr>
        <w:ind w:left="0"/>
        <w:rPr>
          <w:lang w:val="en-US"/>
        </w:rPr>
      </w:pPr>
      <w:r>
        <w:rPr>
          <w:lang w:val="en-US"/>
        </w:rPr>
        <w:t>Dear contractor,</w:t>
      </w:r>
    </w:p>
    <w:p w14:paraId="64035422" w14:textId="02A9604B" w:rsidR="000B4267" w:rsidRDefault="000B4267" w:rsidP="000B4267">
      <w:pPr>
        <w:ind w:left="0"/>
        <w:rPr>
          <w:lang w:val="en-US"/>
        </w:rPr>
      </w:pPr>
    </w:p>
    <w:p w14:paraId="36DFE002" w14:textId="1142CBDD" w:rsidR="000B4267" w:rsidRDefault="000B4267" w:rsidP="000B4267">
      <w:pPr>
        <w:ind w:left="0"/>
        <w:rPr>
          <w:lang w:val="en-US"/>
        </w:rPr>
      </w:pPr>
      <w:r>
        <w:rPr>
          <w:lang w:val="en-US"/>
        </w:rPr>
        <w:t xml:space="preserve">We regret to inform, that our </w:t>
      </w:r>
      <w:proofErr w:type="spellStart"/>
      <w:r w:rsidRPr="000B4267">
        <w:rPr>
          <w:lang w:val="en-US"/>
        </w:rPr>
        <w:t>SecureScreen</w:t>
      </w:r>
      <w:proofErr w:type="spellEnd"/>
      <w:r w:rsidRPr="000B4267">
        <w:rPr>
          <w:lang w:val="en-US"/>
        </w:rPr>
        <w:t xml:space="preserve"> RX 5001</w:t>
      </w:r>
      <w:r>
        <w:rPr>
          <w:lang w:val="en-US"/>
        </w:rPr>
        <w:t xml:space="preserve"> level 3 screening machines have failed to receive the certifications needed to perform in-tote screenings, in combination with your supplied CrisBag system.</w:t>
      </w:r>
    </w:p>
    <w:p w14:paraId="74EFAD72" w14:textId="24A13F12" w:rsidR="000B4267" w:rsidRDefault="000B4267" w:rsidP="000B4267">
      <w:pPr>
        <w:ind w:left="0"/>
        <w:rPr>
          <w:lang w:val="en-US"/>
        </w:rPr>
      </w:pPr>
      <w:r>
        <w:rPr>
          <w:lang w:val="en-US"/>
        </w:rPr>
        <w:t xml:space="preserve">After intensive dialog with the </w:t>
      </w:r>
      <w:proofErr w:type="spellStart"/>
      <w:r>
        <w:rPr>
          <w:lang w:val="en-US"/>
        </w:rPr>
        <w:t>SecureScreen</w:t>
      </w:r>
      <w:proofErr w:type="spellEnd"/>
      <w:r>
        <w:rPr>
          <w:lang w:val="en-US"/>
        </w:rPr>
        <w:t xml:space="preserve"> supplier, it has been concluded that it will not be realistic to modify the machines in due time, to be certified for use with the totes.</w:t>
      </w:r>
    </w:p>
    <w:p w14:paraId="37B4962B" w14:textId="20571F57" w:rsidR="000B4267" w:rsidRDefault="000B4267" w:rsidP="000B4267">
      <w:pPr>
        <w:ind w:left="0"/>
        <w:rPr>
          <w:lang w:val="en-US"/>
        </w:rPr>
      </w:pPr>
      <w:r>
        <w:rPr>
          <w:lang w:val="en-US"/>
        </w:rPr>
        <w:t xml:space="preserve">We therefore kindly request, that you modify the sorting system to be able to discharge all baggage to traditional conveyor lines, on which they can then pass through the </w:t>
      </w:r>
      <w:proofErr w:type="spellStart"/>
      <w:r w:rsidRPr="000B4267">
        <w:rPr>
          <w:lang w:val="en-US"/>
        </w:rPr>
        <w:t>SecureScreen</w:t>
      </w:r>
      <w:proofErr w:type="spellEnd"/>
      <w:r w:rsidRPr="000B4267">
        <w:rPr>
          <w:lang w:val="en-US"/>
        </w:rPr>
        <w:t xml:space="preserve"> RX 5001</w:t>
      </w:r>
      <w:r>
        <w:rPr>
          <w:lang w:val="en-US"/>
        </w:rPr>
        <w:t xml:space="preserve"> machine.</w:t>
      </w:r>
    </w:p>
    <w:p w14:paraId="495A06D3" w14:textId="263E0046" w:rsidR="000B4267" w:rsidRDefault="000B4267" w:rsidP="000B4267">
      <w:pPr>
        <w:ind w:left="0"/>
        <w:rPr>
          <w:lang w:val="en-US"/>
        </w:rPr>
      </w:pPr>
      <w:r>
        <w:rPr>
          <w:lang w:val="en-US"/>
        </w:rPr>
        <w:t>Upon completed screening, the baggage must then be reloaded into the tote system, and continue as originally designed.</w:t>
      </w:r>
    </w:p>
    <w:p w14:paraId="339D516D" w14:textId="1FBF2526" w:rsidR="000B4267" w:rsidRDefault="000B4267" w:rsidP="000B4267">
      <w:pPr>
        <w:ind w:left="0"/>
        <w:rPr>
          <w:lang w:val="en-US"/>
        </w:rPr>
      </w:pPr>
      <w:r>
        <w:rPr>
          <w:lang w:val="en-US"/>
        </w:rPr>
        <w:t>More specifically, please provide:</w:t>
      </w:r>
    </w:p>
    <w:p w14:paraId="49654897" w14:textId="00602DAA" w:rsidR="000B4267" w:rsidRPr="000B4267" w:rsidRDefault="000B4267" w:rsidP="000B4267">
      <w:pPr>
        <w:pStyle w:val="ListParagraph"/>
        <w:numPr>
          <w:ilvl w:val="0"/>
          <w:numId w:val="46"/>
        </w:numPr>
        <w:rPr>
          <w:lang w:val="en-US"/>
        </w:rPr>
      </w:pPr>
      <w:r w:rsidRPr="000B4267">
        <w:rPr>
          <w:lang w:val="en-US"/>
        </w:rPr>
        <w:t>Updated drawing (or sketch drawing at first), illustrating the mechanical setup using as few traditional conveyors as possible. Everything except the actual screening machines must be included in the scope.</w:t>
      </w:r>
    </w:p>
    <w:p w14:paraId="76B9BA74" w14:textId="122A5DCA" w:rsidR="000B4267" w:rsidRPr="000B4267" w:rsidRDefault="000B4267" w:rsidP="000B4267">
      <w:pPr>
        <w:pStyle w:val="ListParagraph"/>
        <w:numPr>
          <w:ilvl w:val="0"/>
          <w:numId w:val="46"/>
        </w:numPr>
        <w:rPr>
          <w:lang w:val="en-US"/>
        </w:rPr>
      </w:pPr>
      <w:r w:rsidRPr="000B4267">
        <w:rPr>
          <w:lang w:val="en-US"/>
        </w:rPr>
        <w:t>Additional relevant controls description, describing how the area is controlled, and if there are any limitations or problems introduced by this change</w:t>
      </w:r>
      <w:r>
        <w:rPr>
          <w:lang w:val="en-US"/>
        </w:rPr>
        <w:t>.</w:t>
      </w:r>
    </w:p>
    <w:p w14:paraId="4916A96C" w14:textId="5360196F" w:rsidR="000B4267" w:rsidRPr="000B4267" w:rsidRDefault="000B4267" w:rsidP="000B4267">
      <w:pPr>
        <w:pStyle w:val="ListParagraph"/>
        <w:numPr>
          <w:ilvl w:val="0"/>
          <w:numId w:val="46"/>
        </w:numPr>
        <w:rPr>
          <w:lang w:val="en-US"/>
        </w:rPr>
      </w:pPr>
      <w:r w:rsidRPr="000B4267">
        <w:rPr>
          <w:lang w:val="en-US"/>
        </w:rPr>
        <w:t>Any additional cost imposed due to this change, here please split into mechanical, electrical, control and installation costs.</w:t>
      </w:r>
    </w:p>
    <w:p w14:paraId="37DBB40E" w14:textId="6654ED4E" w:rsidR="000B4267" w:rsidRDefault="000B4267" w:rsidP="000B4267">
      <w:pPr>
        <w:pStyle w:val="ListParagraph"/>
        <w:numPr>
          <w:ilvl w:val="0"/>
          <w:numId w:val="46"/>
        </w:numPr>
        <w:rPr>
          <w:lang w:val="en-US"/>
        </w:rPr>
      </w:pPr>
      <w:r w:rsidRPr="000B4267">
        <w:rPr>
          <w:lang w:val="en-US"/>
        </w:rPr>
        <w:t xml:space="preserve">As our final deadline is fixed, please </w:t>
      </w:r>
      <w:r>
        <w:rPr>
          <w:lang w:val="en-US"/>
        </w:rPr>
        <w:t>provide an updated time schedule showing how this can be achieved</w:t>
      </w:r>
      <w:r w:rsidR="00722D18">
        <w:rPr>
          <w:lang w:val="en-US"/>
        </w:rPr>
        <w:t>,</w:t>
      </w:r>
      <w:r>
        <w:rPr>
          <w:lang w:val="en-US"/>
        </w:rPr>
        <w:t xml:space="preserve"> without </w:t>
      </w:r>
      <w:r w:rsidRPr="000B4267">
        <w:rPr>
          <w:lang w:val="en-US"/>
        </w:rPr>
        <w:t>any impact on the already agreed deadlines.</w:t>
      </w:r>
    </w:p>
    <w:p w14:paraId="0ACD0F35" w14:textId="570E36D9" w:rsidR="00796DF9" w:rsidRDefault="00796DF9" w:rsidP="00796DF9">
      <w:pPr>
        <w:ind w:left="0"/>
        <w:rPr>
          <w:lang w:val="en-US"/>
        </w:rPr>
      </w:pPr>
    </w:p>
    <w:p w14:paraId="575AFAB9" w14:textId="0DDC5D0D" w:rsidR="00796DF9" w:rsidRDefault="00796DF9" w:rsidP="00796DF9">
      <w:pPr>
        <w:ind w:left="0"/>
        <w:rPr>
          <w:lang w:val="en-US"/>
        </w:rPr>
      </w:pPr>
      <w:r>
        <w:rPr>
          <w:lang w:val="en-US"/>
        </w:rPr>
        <w:t>Looking forward to your prompt reply.</w:t>
      </w:r>
    </w:p>
    <w:p w14:paraId="59EA8227" w14:textId="760DCC1A" w:rsidR="00796DF9" w:rsidRDefault="00796DF9" w:rsidP="00796DF9">
      <w:pPr>
        <w:ind w:left="0"/>
        <w:rPr>
          <w:lang w:val="en-US"/>
        </w:rPr>
      </w:pPr>
    </w:p>
    <w:p w14:paraId="0A5BE7E0" w14:textId="51102D98" w:rsidR="00796DF9" w:rsidRDefault="00796DF9" w:rsidP="00796DF9">
      <w:pPr>
        <w:ind w:left="0"/>
        <w:rPr>
          <w:lang w:val="en-US"/>
        </w:rPr>
      </w:pPr>
      <w:r>
        <w:rPr>
          <w:lang w:val="en-US"/>
        </w:rPr>
        <w:t>On behalf of the airport</w:t>
      </w:r>
    </w:p>
    <w:p w14:paraId="71DC140F" w14:textId="4D9B1988" w:rsidR="00046FB7" w:rsidRPr="000B4267" w:rsidRDefault="003C04E4" w:rsidP="00796DF9">
      <w:pPr>
        <w:ind w:left="0"/>
        <w:rPr>
          <w:lang w:val="en-US"/>
        </w:rPr>
      </w:pPr>
      <w:r>
        <w:rPr>
          <w:lang w:val="en-US"/>
        </w:rPr>
        <w:t>Chris Larimore</w:t>
      </w:r>
    </w:p>
    <w:p w14:paraId="71DC1410" w14:textId="77777777" w:rsidR="00046FB7" w:rsidRPr="000B4267" w:rsidRDefault="00046FB7" w:rsidP="00676663">
      <w:pPr>
        <w:pStyle w:val="HeadingFrontPage"/>
        <w:tabs>
          <w:tab w:val="clear" w:pos="1962"/>
          <w:tab w:val="clear" w:pos="3119"/>
          <w:tab w:val="clear" w:pos="5296"/>
          <w:tab w:val="clear" w:pos="5687"/>
          <w:tab w:val="left" w:pos="360"/>
          <w:tab w:val="left" w:pos="1996"/>
          <w:tab w:val="left" w:pos="2671"/>
          <w:tab w:val="left" w:pos="3238"/>
          <w:tab w:val="left" w:pos="3805"/>
        </w:tabs>
        <w:overflowPunct w:val="0"/>
        <w:autoSpaceDE w:val="0"/>
        <w:autoSpaceDN w:val="0"/>
        <w:adjustRightInd w:val="0"/>
        <w:spacing w:before="40" w:after="40"/>
        <w:ind w:left="1996" w:hanging="357"/>
        <w:jc w:val="left"/>
        <w:textAlignment w:val="baseline"/>
        <w:rPr>
          <w:lang w:val="en-US"/>
        </w:rPr>
      </w:pPr>
    </w:p>
    <w:bookmarkEnd w:id="0"/>
    <w:bookmarkEnd w:id="1"/>
    <w:bookmarkEnd w:id="2"/>
    <w:bookmarkEnd w:id="3"/>
    <w:bookmarkEnd w:id="4"/>
    <w:p w14:paraId="71DC1411" w14:textId="42ABF544" w:rsidR="00046FB7" w:rsidRDefault="00046FB7">
      <w:pPr>
        <w:rPr>
          <w:lang w:val="en-US"/>
        </w:rPr>
      </w:pPr>
    </w:p>
    <w:p w14:paraId="59ED0A1E" w14:textId="77777777" w:rsidR="006F59FA" w:rsidRPr="000B4267" w:rsidRDefault="006F59FA">
      <w:pPr>
        <w:rPr>
          <w:lang w:val="en-US"/>
        </w:rPr>
      </w:pPr>
    </w:p>
    <w:sectPr w:rsidR="006F59FA" w:rsidRPr="000B4267" w:rsidSect="00A239A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numFmt w:val="lowerRoman"/>
      </w:footnotePr>
      <w:endnotePr>
        <w:numFmt w:val="decimal"/>
      </w:endnotePr>
      <w:type w:val="continuous"/>
      <w:pgSz w:w="11907" w:h="16840" w:code="9"/>
      <w:pgMar w:top="1985" w:right="1418" w:bottom="890" w:left="1418" w:header="624" w:footer="357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70C44" w14:textId="77777777" w:rsidR="004B599F" w:rsidRPr="00046FB7" w:rsidRDefault="004B599F">
      <w:r w:rsidRPr="00046FB7">
        <w:separator/>
      </w:r>
    </w:p>
  </w:endnote>
  <w:endnote w:type="continuationSeparator" w:id="0">
    <w:p w14:paraId="35FE149D" w14:textId="77777777" w:rsidR="004B599F" w:rsidRPr="00046FB7" w:rsidRDefault="004B599F">
      <w:r w:rsidRPr="00046F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ePrin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urier">
    <w:panose1 w:val="02070409020205020404"/>
    <w:charset w:val="00"/>
    <w:family w:val="roman"/>
    <w:notTrueType/>
    <w:pitch w:val="fixed"/>
    <w:sig w:usb0="00000003" w:usb1="00000000" w:usb2="00000000" w:usb3="00000000" w:csb0="00000001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  <w:font w:name="AvantGard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162EA" w14:textId="77777777" w:rsidR="00EE2C10" w:rsidRDefault="00EE2C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3A691" w14:textId="51D5F7AB" w:rsidR="0031590D" w:rsidRDefault="00E66E52">
    <w:pPr>
      <w:pStyle w:val="FooterStart"/>
      <w:spacing w:before="0" w:after="0"/>
    </w:pPr>
    <w:r>
      <w:rPr>
        <w:sz w:val="12"/>
      </w:rPr>
      <w:t>Client Airport A/S 2019</w:t>
    </w:r>
  </w:p>
  <w:p w14:paraId="5229BF5F" w14:textId="77777777" w:rsidR="0031590D" w:rsidRDefault="0031590D">
    <w:pPr>
      <w:pStyle w:val="FooterA4"/>
    </w:pPr>
  </w:p>
  <w:p w14:paraId="269F9048" w14:textId="78761056" w:rsidR="0031590D" w:rsidRDefault="00E66E52">
    <w:pPr>
      <w:pStyle w:val="FooterA4"/>
    </w:pPr>
    <w:r>
      <w:t>1</w:t>
    </w:r>
    <w:r w:rsidR="00822EC6">
      <w:t>3</w:t>
    </w:r>
    <w:r w:rsidR="0031590D">
      <w:t xml:space="preserve"> </w:t>
    </w:r>
    <w:r>
      <w:t>Mar</w:t>
    </w:r>
    <w:r w:rsidR="0031590D">
      <w:t xml:space="preserve"> 20</w:t>
    </w:r>
    <w:r w:rsidR="00EE2C10">
      <w:t>21</w:t>
    </w:r>
    <w:r w:rsidR="0031590D">
      <w:tab/>
    </w:r>
    <w:bookmarkStart w:id="6" w:name="_GoBack"/>
    <w:bookmarkEnd w:id="6"/>
    <w:r w:rsidR="0031590D">
      <w:rPr>
        <w:b/>
      </w:rPr>
      <w:tab/>
      <w:t>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3EA70" w14:textId="77777777" w:rsidR="00EE2C10" w:rsidRDefault="00EE2C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D7148" w14:textId="77777777" w:rsidR="004B599F" w:rsidRPr="00046FB7" w:rsidRDefault="004B599F">
      <w:r w:rsidRPr="00046FB7">
        <w:separator/>
      </w:r>
    </w:p>
  </w:footnote>
  <w:footnote w:type="continuationSeparator" w:id="0">
    <w:p w14:paraId="307FE18C" w14:textId="77777777" w:rsidR="004B599F" w:rsidRPr="00046FB7" w:rsidRDefault="004B599F">
      <w:r w:rsidRPr="00046FB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A349E" w14:textId="77777777" w:rsidR="00EE2C10" w:rsidRDefault="00EE2C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FF572" w14:textId="10DB1014" w:rsidR="0031590D" w:rsidRDefault="0031590D">
    <w:pPr>
      <w:pStyle w:val="Header"/>
      <w:rPr>
        <w:b/>
        <w:sz w:val="24"/>
      </w:rPr>
    </w:pPr>
    <w:r>
      <w:rPr>
        <w:b/>
        <w:sz w:val="24"/>
      </w:rPr>
      <w:t>BEUMER Group</w:t>
    </w:r>
  </w:p>
  <w:p w14:paraId="28380D07" w14:textId="611F7922" w:rsidR="0031590D" w:rsidRDefault="0031590D">
    <w:pPr>
      <w:pStyle w:val="Header"/>
      <w:pBdr>
        <w:bottom w:val="single" w:sz="12" w:space="12" w:color="auto"/>
      </w:pBdr>
      <w:rPr>
        <w:b/>
        <w:sz w:val="24"/>
      </w:rPr>
    </w:pPr>
    <w:r>
      <w:rPr>
        <w:b/>
        <w:sz w:val="24"/>
      </w:rPr>
      <w:t>Baggage Handling Upgrade</w:t>
    </w:r>
  </w:p>
  <w:p w14:paraId="71DC1544" w14:textId="0AAE5437" w:rsidR="00CA5B1C" w:rsidRPr="0031590D" w:rsidRDefault="0031590D" w:rsidP="0031590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09588DA1" wp14:editId="496389E8">
          <wp:simplePos x="0" y="0"/>
          <wp:positionH relativeFrom="page">
            <wp:posOffset>900430</wp:posOffset>
          </wp:positionH>
          <wp:positionV relativeFrom="page">
            <wp:posOffset>431800</wp:posOffset>
          </wp:positionV>
          <wp:extent cx="1645920" cy="395605"/>
          <wp:effectExtent l="0" t="0" r="0" b="4445"/>
          <wp:wrapNone/>
          <wp:docPr id="5" name="Picture 5" descr="Logo_BEUMERGROUP_Originalfarb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BEUMERGROUP_Originalfarbe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5920" cy="395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3EA0E" w14:textId="77777777" w:rsidR="00EE2C10" w:rsidRDefault="00EE2C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9260948"/>
    <w:lvl w:ilvl="0">
      <w:start w:val="1"/>
      <w:numFmt w:val="decimal"/>
      <w:lvlRestart w:val="0"/>
      <w:pStyle w:val="Heading1"/>
      <w:lvlText w:val="%1."/>
      <w:lvlJc w:val="left"/>
      <w:pPr>
        <w:tabs>
          <w:tab w:val="num" w:pos="1281"/>
        </w:tabs>
        <w:ind w:left="1281" w:hanging="128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81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81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81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81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81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81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281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281"/>
        </w:tabs>
        <w:ind w:left="0" w:firstLine="0"/>
      </w:pPr>
      <w:rPr>
        <w:rFonts w:hint="default"/>
      </w:rPr>
    </w:lvl>
  </w:abstractNum>
  <w:abstractNum w:abstractNumId="1" w15:restartNumberingAfterBreak="0">
    <w:nsid w:val="02A64758"/>
    <w:multiLevelType w:val="hybridMultilevel"/>
    <w:tmpl w:val="64A0C7D8"/>
    <w:lvl w:ilvl="0" w:tplc="0406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2" w15:restartNumberingAfterBreak="0">
    <w:nsid w:val="04C47F58"/>
    <w:multiLevelType w:val="hybridMultilevel"/>
    <w:tmpl w:val="8AD6BC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03200"/>
    <w:multiLevelType w:val="hybridMultilevel"/>
    <w:tmpl w:val="F4B68410"/>
    <w:lvl w:ilvl="0" w:tplc="040C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4" w15:restartNumberingAfterBreak="0">
    <w:nsid w:val="06BE58C4"/>
    <w:multiLevelType w:val="hybridMultilevel"/>
    <w:tmpl w:val="62108138"/>
    <w:lvl w:ilvl="0" w:tplc="0809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5" w15:restartNumberingAfterBreak="0">
    <w:nsid w:val="096A546A"/>
    <w:multiLevelType w:val="hybridMultilevel"/>
    <w:tmpl w:val="77624E90"/>
    <w:lvl w:ilvl="0" w:tplc="0809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6" w15:restartNumberingAfterBreak="0">
    <w:nsid w:val="0EAB70B4"/>
    <w:multiLevelType w:val="hybridMultilevel"/>
    <w:tmpl w:val="18B63F34"/>
    <w:lvl w:ilvl="0" w:tplc="0406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7" w15:restartNumberingAfterBreak="0">
    <w:nsid w:val="1C4F2BEB"/>
    <w:multiLevelType w:val="hybridMultilevel"/>
    <w:tmpl w:val="090C4CB6"/>
    <w:lvl w:ilvl="0" w:tplc="0406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8" w15:restartNumberingAfterBreak="0">
    <w:nsid w:val="1D52162A"/>
    <w:multiLevelType w:val="hybridMultilevel"/>
    <w:tmpl w:val="F93CFAF0"/>
    <w:lvl w:ilvl="0" w:tplc="0406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9" w15:restartNumberingAfterBreak="0">
    <w:nsid w:val="1EBD6EED"/>
    <w:multiLevelType w:val="hybridMultilevel"/>
    <w:tmpl w:val="9CD885BC"/>
    <w:lvl w:ilvl="0" w:tplc="0809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10" w15:restartNumberingAfterBreak="0">
    <w:nsid w:val="215F5FF4"/>
    <w:multiLevelType w:val="hybridMultilevel"/>
    <w:tmpl w:val="17789546"/>
    <w:lvl w:ilvl="0" w:tplc="9E8E45DA">
      <w:start w:val="1"/>
      <w:numFmt w:val="bullet"/>
      <w:pStyle w:val="BulletList3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42"/>
        </w:tabs>
        <w:ind w:left="34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62"/>
        </w:tabs>
        <w:ind w:left="4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82"/>
        </w:tabs>
        <w:ind w:left="4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02"/>
        </w:tabs>
        <w:ind w:left="56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22"/>
        </w:tabs>
        <w:ind w:left="6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42"/>
        </w:tabs>
        <w:ind w:left="7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62"/>
        </w:tabs>
        <w:ind w:left="77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82"/>
        </w:tabs>
        <w:ind w:left="8482" w:hanging="360"/>
      </w:pPr>
      <w:rPr>
        <w:rFonts w:ascii="Wingdings" w:hAnsi="Wingdings" w:hint="default"/>
      </w:rPr>
    </w:lvl>
  </w:abstractNum>
  <w:abstractNum w:abstractNumId="11" w15:restartNumberingAfterBreak="0">
    <w:nsid w:val="234008AD"/>
    <w:multiLevelType w:val="hybridMultilevel"/>
    <w:tmpl w:val="F4E8337C"/>
    <w:lvl w:ilvl="0" w:tplc="0809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12" w15:restartNumberingAfterBreak="0">
    <w:nsid w:val="245A4C2C"/>
    <w:multiLevelType w:val="hybridMultilevel"/>
    <w:tmpl w:val="D7CC6F60"/>
    <w:lvl w:ilvl="0" w:tplc="0406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13" w15:restartNumberingAfterBreak="0">
    <w:nsid w:val="26247208"/>
    <w:multiLevelType w:val="hybridMultilevel"/>
    <w:tmpl w:val="82AA2A56"/>
    <w:lvl w:ilvl="0" w:tplc="0809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14" w15:restartNumberingAfterBreak="0">
    <w:nsid w:val="28B02A51"/>
    <w:multiLevelType w:val="hybridMultilevel"/>
    <w:tmpl w:val="4C525CD4"/>
    <w:lvl w:ilvl="0" w:tplc="F6EC5A7C">
      <w:start w:val="1"/>
      <w:numFmt w:val="bullet"/>
      <w:pStyle w:val="BulletList2"/>
      <w:lvlText w:val=""/>
      <w:lvlJc w:val="left"/>
      <w:pPr>
        <w:tabs>
          <w:tab w:val="num" w:pos="1999"/>
        </w:tabs>
        <w:ind w:left="19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79"/>
        </w:tabs>
        <w:ind w:left="307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99"/>
        </w:tabs>
        <w:ind w:left="3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19"/>
        </w:tabs>
        <w:ind w:left="4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39"/>
        </w:tabs>
        <w:ind w:left="523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59"/>
        </w:tabs>
        <w:ind w:left="5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79"/>
        </w:tabs>
        <w:ind w:left="6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99"/>
        </w:tabs>
        <w:ind w:left="739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19"/>
        </w:tabs>
        <w:ind w:left="8119" w:hanging="360"/>
      </w:pPr>
      <w:rPr>
        <w:rFonts w:ascii="Wingdings" w:hAnsi="Wingdings" w:hint="default"/>
      </w:rPr>
    </w:lvl>
  </w:abstractNum>
  <w:abstractNum w:abstractNumId="15" w15:restartNumberingAfterBreak="0">
    <w:nsid w:val="2AA47E8D"/>
    <w:multiLevelType w:val="hybridMultilevel"/>
    <w:tmpl w:val="79AC5D6C"/>
    <w:lvl w:ilvl="0" w:tplc="0406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16" w15:restartNumberingAfterBreak="0">
    <w:nsid w:val="31960714"/>
    <w:multiLevelType w:val="hybridMultilevel"/>
    <w:tmpl w:val="91501CAA"/>
    <w:lvl w:ilvl="0" w:tplc="0406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17" w15:restartNumberingAfterBreak="0">
    <w:nsid w:val="33364B98"/>
    <w:multiLevelType w:val="hybridMultilevel"/>
    <w:tmpl w:val="7C263EA8"/>
    <w:lvl w:ilvl="0" w:tplc="0406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18" w15:restartNumberingAfterBreak="0">
    <w:nsid w:val="35177BED"/>
    <w:multiLevelType w:val="hybridMultilevel"/>
    <w:tmpl w:val="67163FC2"/>
    <w:lvl w:ilvl="0" w:tplc="36A4A098">
      <w:start w:val="1"/>
      <w:numFmt w:val="bullet"/>
      <w:pStyle w:val="TableBulletLis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65171"/>
    <w:multiLevelType w:val="hybridMultilevel"/>
    <w:tmpl w:val="69E021D0"/>
    <w:lvl w:ilvl="0" w:tplc="0406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20" w15:restartNumberingAfterBreak="0">
    <w:nsid w:val="3A260768"/>
    <w:multiLevelType w:val="hybridMultilevel"/>
    <w:tmpl w:val="C2C23E90"/>
    <w:lvl w:ilvl="0" w:tplc="0809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21" w15:restartNumberingAfterBreak="0">
    <w:nsid w:val="3EE2360B"/>
    <w:multiLevelType w:val="hybridMultilevel"/>
    <w:tmpl w:val="1262A1FC"/>
    <w:lvl w:ilvl="0" w:tplc="0809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22" w15:restartNumberingAfterBreak="0">
    <w:nsid w:val="427D6FAF"/>
    <w:multiLevelType w:val="hybridMultilevel"/>
    <w:tmpl w:val="87E6129A"/>
    <w:lvl w:ilvl="0" w:tplc="0406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23" w15:restartNumberingAfterBreak="0">
    <w:nsid w:val="49D70448"/>
    <w:multiLevelType w:val="hybridMultilevel"/>
    <w:tmpl w:val="E1680C44"/>
    <w:lvl w:ilvl="0" w:tplc="0809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24" w15:restartNumberingAfterBreak="0">
    <w:nsid w:val="4C3E3354"/>
    <w:multiLevelType w:val="hybridMultilevel"/>
    <w:tmpl w:val="BB0E86E0"/>
    <w:lvl w:ilvl="0" w:tplc="B6B27E18">
      <w:start w:val="1"/>
      <w:numFmt w:val="bullet"/>
      <w:pStyle w:val="BulletList1"/>
      <w:lvlText w:val=""/>
      <w:lvlJc w:val="left"/>
      <w:pPr>
        <w:tabs>
          <w:tab w:val="num" w:pos="1641"/>
        </w:tabs>
        <w:ind w:left="16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21"/>
        </w:tabs>
        <w:ind w:left="27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41"/>
        </w:tabs>
        <w:ind w:left="34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61"/>
        </w:tabs>
        <w:ind w:left="41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81"/>
        </w:tabs>
        <w:ind w:left="48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01"/>
        </w:tabs>
        <w:ind w:left="56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21"/>
        </w:tabs>
        <w:ind w:left="63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41"/>
        </w:tabs>
        <w:ind w:left="70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61"/>
        </w:tabs>
        <w:ind w:left="7761" w:hanging="360"/>
      </w:pPr>
      <w:rPr>
        <w:rFonts w:ascii="Wingdings" w:hAnsi="Wingdings" w:hint="default"/>
      </w:rPr>
    </w:lvl>
  </w:abstractNum>
  <w:abstractNum w:abstractNumId="25" w15:restartNumberingAfterBreak="0">
    <w:nsid w:val="4E514A6F"/>
    <w:multiLevelType w:val="hybridMultilevel"/>
    <w:tmpl w:val="A35A30DE"/>
    <w:lvl w:ilvl="0" w:tplc="08090001">
      <w:start w:val="1"/>
      <w:numFmt w:val="bullet"/>
      <w:lvlText w:val=""/>
      <w:lvlJc w:val="left"/>
      <w:pPr>
        <w:ind w:left="205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11" w:hanging="360"/>
      </w:pPr>
      <w:rPr>
        <w:rFonts w:ascii="Wingdings" w:hAnsi="Wingdings" w:hint="default"/>
      </w:rPr>
    </w:lvl>
  </w:abstractNum>
  <w:abstractNum w:abstractNumId="26" w15:restartNumberingAfterBreak="0">
    <w:nsid w:val="528F7C62"/>
    <w:multiLevelType w:val="hybridMultilevel"/>
    <w:tmpl w:val="401C077A"/>
    <w:lvl w:ilvl="0" w:tplc="08090001">
      <w:start w:val="1"/>
      <w:numFmt w:val="bullet"/>
      <w:lvlText w:val=""/>
      <w:lvlJc w:val="left"/>
      <w:pPr>
        <w:ind w:left="205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11" w:hanging="360"/>
      </w:pPr>
      <w:rPr>
        <w:rFonts w:ascii="Wingdings" w:hAnsi="Wingdings" w:hint="default"/>
      </w:rPr>
    </w:lvl>
  </w:abstractNum>
  <w:abstractNum w:abstractNumId="27" w15:restartNumberingAfterBreak="0">
    <w:nsid w:val="571A4E9C"/>
    <w:multiLevelType w:val="hybridMultilevel"/>
    <w:tmpl w:val="DA08F9D6"/>
    <w:lvl w:ilvl="0" w:tplc="0406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28" w15:restartNumberingAfterBreak="0">
    <w:nsid w:val="59AA1388"/>
    <w:multiLevelType w:val="hybridMultilevel"/>
    <w:tmpl w:val="EDD487AE"/>
    <w:lvl w:ilvl="0" w:tplc="0406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29" w15:restartNumberingAfterBreak="0">
    <w:nsid w:val="5CF01BE8"/>
    <w:multiLevelType w:val="hybridMultilevel"/>
    <w:tmpl w:val="A8E029EA"/>
    <w:lvl w:ilvl="0" w:tplc="08090001">
      <w:start w:val="1"/>
      <w:numFmt w:val="bullet"/>
      <w:lvlText w:val=""/>
      <w:lvlJc w:val="left"/>
      <w:pPr>
        <w:ind w:left="205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7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11" w:hanging="360"/>
      </w:pPr>
      <w:rPr>
        <w:rFonts w:ascii="Wingdings" w:hAnsi="Wingdings" w:hint="default"/>
      </w:rPr>
    </w:lvl>
  </w:abstractNum>
  <w:abstractNum w:abstractNumId="30" w15:restartNumberingAfterBreak="0">
    <w:nsid w:val="5D2401DF"/>
    <w:multiLevelType w:val="hybridMultilevel"/>
    <w:tmpl w:val="847C118E"/>
    <w:lvl w:ilvl="0" w:tplc="9258B516">
      <w:start w:val="1"/>
      <w:numFmt w:val="bullet"/>
      <w:pStyle w:val="TableBulletListSmall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012242"/>
    <w:multiLevelType w:val="hybridMultilevel"/>
    <w:tmpl w:val="08A609A4"/>
    <w:lvl w:ilvl="0" w:tplc="0406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32" w15:restartNumberingAfterBreak="0">
    <w:nsid w:val="6ADF4226"/>
    <w:multiLevelType w:val="hybridMultilevel"/>
    <w:tmpl w:val="DFE2745A"/>
    <w:lvl w:ilvl="0" w:tplc="04060001">
      <w:start w:val="1"/>
      <w:numFmt w:val="bullet"/>
      <w:lvlText w:val=""/>
      <w:lvlJc w:val="left"/>
      <w:pPr>
        <w:ind w:left="205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7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9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21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3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5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7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9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811" w:hanging="360"/>
      </w:pPr>
      <w:rPr>
        <w:rFonts w:ascii="Wingdings" w:hAnsi="Wingdings" w:hint="default"/>
      </w:rPr>
    </w:lvl>
  </w:abstractNum>
  <w:abstractNum w:abstractNumId="33" w15:restartNumberingAfterBreak="0">
    <w:nsid w:val="6E5617E5"/>
    <w:multiLevelType w:val="hybridMultilevel"/>
    <w:tmpl w:val="C082EF3A"/>
    <w:lvl w:ilvl="0" w:tplc="0809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34" w15:restartNumberingAfterBreak="0">
    <w:nsid w:val="6EC67C84"/>
    <w:multiLevelType w:val="hybridMultilevel"/>
    <w:tmpl w:val="5CC679F0"/>
    <w:lvl w:ilvl="0" w:tplc="0809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35" w15:restartNumberingAfterBreak="0">
    <w:nsid w:val="6ED355CF"/>
    <w:multiLevelType w:val="hybridMultilevel"/>
    <w:tmpl w:val="1E5E5C38"/>
    <w:lvl w:ilvl="0" w:tplc="0406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39469C20">
      <w:numFmt w:val="bullet"/>
      <w:lvlText w:val="-"/>
      <w:lvlJc w:val="left"/>
      <w:pPr>
        <w:ind w:left="3441" w:hanging="360"/>
      </w:pPr>
      <w:rPr>
        <w:rFonts w:ascii="Arial" w:eastAsia="Times New Roman" w:hAnsi="Arial" w:cs="Arial" w:hint="default"/>
      </w:rPr>
    </w:lvl>
    <w:lvl w:ilvl="3" w:tplc="0406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36" w15:restartNumberingAfterBreak="0">
    <w:nsid w:val="6F0C6596"/>
    <w:multiLevelType w:val="hybridMultilevel"/>
    <w:tmpl w:val="F7E804B4"/>
    <w:lvl w:ilvl="0" w:tplc="0406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37" w15:restartNumberingAfterBreak="0">
    <w:nsid w:val="73EF6F76"/>
    <w:multiLevelType w:val="hybridMultilevel"/>
    <w:tmpl w:val="C430137A"/>
    <w:lvl w:ilvl="0" w:tplc="0406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38" w15:restartNumberingAfterBreak="0">
    <w:nsid w:val="768E7297"/>
    <w:multiLevelType w:val="hybridMultilevel"/>
    <w:tmpl w:val="B636E3DE"/>
    <w:lvl w:ilvl="0" w:tplc="0406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39" w15:restartNumberingAfterBreak="0">
    <w:nsid w:val="7A0B4179"/>
    <w:multiLevelType w:val="hybridMultilevel"/>
    <w:tmpl w:val="041E5A00"/>
    <w:lvl w:ilvl="0" w:tplc="0C50B254">
      <w:start w:val="1"/>
      <w:numFmt w:val="bullet"/>
      <w:pStyle w:val="BulletList"/>
      <w:lvlText w:val=""/>
      <w:lvlJc w:val="left"/>
      <w:pPr>
        <w:tabs>
          <w:tab w:val="num" w:pos="1641"/>
        </w:tabs>
        <w:ind w:left="16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21"/>
        </w:tabs>
        <w:ind w:left="27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41"/>
        </w:tabs>
        <w:ind w:left="34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61"/>
        </w:tabs>
        <w:ind w:left="41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81"/>
        </w:tabs>
        <w:ind w:left="48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01"/>
        </w:tabs>
        <w:ind w:left="56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21"/>
        </w:tabs>
        <w:ind w:left="63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41"/>
        </w:tabs>
        <w:ind w:left="70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61"/>
        </w:tabs>
        <w:ind w:left="7761" w:hanging="360"/>
      </w:pPr>
      <w:rPr>
        <w:rFonts w:ascii="Wingdings" w:hAnsi="Wingdings" w:hint="default"/>
      </w:rPr>
    </w:lvl>
  </w:abstractNum>
  <w:abstractNum w:abstractNumId="40" w15:restartNumberingAfterBreak="0">
    <w:nsid w:val="7AE44DD2"/>
    <w:multiLevelType w:val="hybridMultilevel"/>
    <w:tmpl w:val="7AC68B44"/>
    <w:lvl w:ilvl="0" w:tplc="0809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41" w15:restartNumberingAfterBreak="0">
    <w:nsid w:val="7D033785"/>
    <w:multiLevelType w:val="hybridMultilevel"/>
    <w:tmpl w:val="48F0AEA2"/>
    <w:lvl w:ilvl="0" w:tplc="0809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42" w15:restartNumberingAfterBreak="0">
    <w:nsid w:val="7D920C5C"/>
    <w:multiLevelType w:val="hybridMultilevel"/>
    <w:tmpl w:val="8E8883EE"/>
    <w:lvl w:ilvl="0" w:tplc="0406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43" w15:restartNumberingAfterBreak="0">
    <w:nsid w:val="7DF458A4"/>
    <w:multiLevelType w:val="hybridMultilevel"/>
    <w:tmpl w:val="91667560"/>
    <w:lvl w:ilvl="0" w:tplc="0809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44" w15:restartNumberingAfterBreak="0">
    <w:nsid w:val="7E6B18A7"/>
    <w:multiLevelType w:val="hybridMultilevel"/>
    <w:tmpl w:val="0B981CC0"/>
    <w:lvl w:ilvl="0" w:tplc="0406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45" w15:restartNumberingAfterBreak="0">
    <w:nsid w:val="7F6F1140"/>
    <w:multiLevelType w:val="hybridMultilevel"/>
    <w:tmpl w:val="12A818C6"/>
    <w:lvl w:ilvl="0" w:tplc="0809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24"/>
  </w:num>
  <w:num w:numId="4">
    <w:abstractNumId w:val="10"/>
  </w:num>
  <w:num w:numId="5">
    <w:abstractNumId w:val="39"/>
  </w:num>
  <w:num w:numId="6">
    <w:abstractNumId w:val="18"/>
  </w:num>
  <w:num w:numId="7">
    <w:abstractNumId w:val="30"/>
  </w:num>
  <w:num w:numId="8">
    <w:abstractNumId w:val="35"/>
  </w:num>
  <w:num w:numId="9">
    <w:abstractNumId w:val="31"/>
  </w:num>
  <w:num w:numId="10">
    <w:abstractNumId w:val="19"/>
  </w:num>
  <w:num w:numId="11">
    <w:abstractNumId w:val="42"/>
  </w:num>
  <w:num w:numId="12">
    <w:abstractNumId w:val="28"/>
  </w:num>
  <w:num w:numId="13">
    <w:abstractNumId w:val="6"/>
  </w:num>
  <w:num w:numId="14">
    <w:abstractNumId w:val="32"/>
  </w:num>
  <w:num w:numId="15">
    <w:abstractNumId w:val="16"/>
  </w:num>
  <w:num w:numId="16">
    <w:abstractNumId w:val="27"/>
  </w:num>
  <w:num w:numId="17">
    <w:abstractNumId w:val="17"/>
  </w:num>
  <w:num w:numId="18">
    <w:abstractNumId w:val="1"/>
  </w:num>
  <w:num w:numId="19">
    <w:abstractNumId w:val="36"/>
  </w:num>
  <w:num w:numId="20">
    <w:abstractNumId w:val="22"/>
  </w:num>
  <w:num w:numId="21">
    <w:abstractNumId w:val="7"/>
  </w:num>
  <w:num w:numId="22">
    <w:abstractNumId w:val="44"/>
  </w:num>
  <w:num w:numId="23">
    <w:abstractNumId w:val="8"/>
  </w:num>
  <w:num w:numId="24">
    <w:abstractNumId w:val="5"/>
  </w:num>
  <w:num w:numId="25">
    <w:abstractNumId w:val="29"/>
  </w:num>
  <w:num w:numId="26">
    <w:abstractNumId w:val="26"/>
  </w:num>
  <w:num w:numId="27">
    <w:abstractNumId w:val="23"/>
  </w:num>
  <w:num w:numId="28">
    <w:abstractNumId w:val="20"/>
  </w:num>
  <w:num w:numId="29">
    <w:abstractNumId w:val="43"/>
  </w:num>
  <w:num w:numId="30">
    <w:abstractNumId w:val="11"/>
  </w:num>
  <w:num w:numId="31">
    <w:abstractNumId w:val="33"/>
  </w:num>
  <w:num w:numId="32">
    <w:abstractNumId w:val="41"/>
  </w:num>
  <w:num w:numId="33">
    <w:abstractNumId w:val="37"/>
  </w:num>
  <w:num w:numId="34">
    <w:abstractNumId w:val="12"/>
  </w:num>
  <w:num w:numId="35">
    <w:abstractNumId w:val="40"/>
  </w:num>
  <w:num w:numId="36">
    <w:abstractNumId w:val="9"/>
  </w:num>
  <w:num w:numId="37">
    <w:abstractNumId w:val="34"/>
  </w:num>
  <w:num w:numId="38">
    <w:abstractNumId w:val="4"/>
  </w:num>
  <w:num w:numId="39">
    <w:abstractNumId w:val="13"/>
  </w:num>
  <w:num w:numId="40">
    <w:abstractNumId w:val="25"/>
  </w:num>
  <w:num w:numId="41">
    <w:abstractNumId w:val="3"/>
  </w:num>
  <w:num w:numId="42">
    <w:abstractNumId w:val="21"/>
  </w:num>
  <w:num w:numId="43">
    <w:abstractNumId w:val="45"/>
  </w:num>
  <w:num w:numId="44">
    <w:abstractNumId w:val="15"/>
  </w:num>
  <w:num w:numId="45">
    <w:abstractNumId w:val="38"/>
  </w:num>
  <w:num w:numId="46">
    <w:abstractNumId w:val="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intFractionalCharacterWidth/>
  <w:embedTrueTypeFonts/>
  <w:saveSubsetFonts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da-DK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/>
  <w:attachedTemplate r:id="rId1"/>
  <w:stylePaneFormatFilter w:val="0005" w:allStyles="1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oNotHyphenateCaps/>
  <w:drawingGridHorizontalSpacing w:val="24"/>
  <w:drawingGridVerticalSpacing w:val="136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pyR" w:val="BEUMER Group A/S 2017"/>
    <w:docVar w:name="Date" w:val="01 Nov 2017"/>
    <w:docVar w:name="DocLang" w:val="English (UK)"/>
    <w:docVar w:name="Head1" w:val="BEUMER Group"/>
    <w:docVar w:name="Head2" w:val="Baggage Handling Upgrade"/>
    <w:docVar w:name="HeaderName" w:val="AS"/>
    <w:docVar w:name="Ini" w:val="MIC"/>
    <w:docVar w:name="Paper" w:val="A4"/>
    <w:docVar w:name="Section" w:val="01"/>
  </w:docVars>
  <w:rsids>
    <w:rsidRoot w:val="006E6598"/>
    <w:rsid w:val="00001292"/>
    <w:rsid w:val="000028B3"/>
    <w:rsid w:val="00005714"/>
    <w:rsid w:val="00013E65"/>
    <w:rsid w:val="00016B6A"/>
    <w:rsid w:val="00020E4C"/>
    <w:rsid w:val="00020F31"/>
    <w:rsid w:val="0002434A"/>
    <w:rsid w:val="00031749"/>
    <w:rsid w:val="00037918"/>
    <w:rsid w:val="0004326E"/>
    <w:rsid w:val="0004580A"/>
    <w:rsid w:val="00046FB7"/>
    <w:rsid w:val="0005332E"/>
    <w:rsid w:val="00056168"/>
    <w:rsid w:val="00062B0E"/>
    <w:rsid w:val="00070D8F"/>
    <w:rsid w:val="000913E1"/>
    <w:rsid w:val="00091A47"/>
    <w:rsid w:val="00096E27"/>
    <w:rsid w:val="000A47A1"/>
    <w:rsid w:val="000A4E2B"/>
    <w:rsid w:val="000B211E"/>
    <w:rsid w:val="000B40BF"/>
    <w:rsid w:val="000B4267"/>
    <w:rsid w:val="000D2D73"/>
    <w:rsid w:val="000E082A"/>
    <w:rsid w:val="000E3B80"/>
    <w:rsid w:val="000E7762"/>
    <w:rsid w:val="000F08D8"/>
    <w:rsid w:val="000F2768"/>
    <w:rsid w:val="001121CE"/>
    <w:rsid w:val="001179FD"/>
    <w:rsid w:val="00117B2B"/>
    <w:rsid w:val="00120161"/>
    <w:rsid w:val="00125C83"/>
    <w:rsid w:val="001306B0"/>
    <w:rsid w:val="00130852"/>
    <w:rsid w:val="001424D0"/>
    <w:rsid w:val="00142F59"/>
    <w:rsid w:val="00145658"/>
    <w:rsid w:val="0015144A"/>
    <w:rsid w:val="00164DBA"/>
    <w:rsid w:val="00183566"/>
    <w:rsid w:val="00191AC4"/>
    <w:rsid w:val="00192312"/>
    <w:rsid w:val="00194B2E"/>
    <w:rsid w:val="001972D2"/>
    <w:rsid w:val="001A0902"/>
    <w:rsid w:val="001A24A4"/>
    <w:rsid w:val="001A6DC6"/>
    <w:rsid w:val="001B05B6"/>
    <w:rsid w:val="001B2359"/>
    <w:rsid w:val="001B6E31"/>
    <w:rsid w:val="001C05FB"/>
    <w:rsid w:val="001C7B82"/>
    <w:rsid w:val="001D4C9B"/>
    <w:rsid w:val="001D73E8"/>
    <w:rsid w:val="001E3FD4"/>
    <w:rsid w:val="001E6C70"/>
    <w:rsid w:val="001F06F5"/>
    <w:rsid w:val="001F2930"/>
    <w:rsid w:val="001F41E2"/>
    <w:rsid w:val="001F524E"/>
    <w:rsid w:val="001F74D3"/>
    <w:rsid w:val="00200C7D"/>
    <w:rsid w:val="0020401F"/>
    <w:rsid w:val="00210894"/>
    <w:rsid w:val="00214B3C"/>
    <w:rsid w:val="00220897"/>
    <w:rsid w:val="00222495"/>
    <w:rsid w:val="00230D74"/>
    <w:rsid w:val="00233083"/>
    <w:rsid w:val="00237C85"/>
    <w:rsid w:val="0024057E"/>
    <w:rsid w:val="0024197E"/>
    <w:rsid w:val="00244313"/>
    <w:rsid w:val="002475EA"/>
    <w:rsid w:val="00250A57"/>
    <w:rsid w:val="00251935"/>
    <w:rsid w:val="002639E6"/>
    <w:rsid w:val="002705B8"/>
    <w:rsid w:val="00272DCB"/>
    <w:rsid w:val="00275E71"/>
    <w:rsid w:val="0028429A"/>
    <w:rsid w:val="002866F0"/>
    <w:rsid w:val="00291199"/>
    <w:rsid w:val="002912DC"/>
    <w:rsid w:val="002949F3"/>
    <w:rsid w:val="002A212D"/>
    <w:rsid w:val="002A3043"/>
    <w:rsid w:val="002A7308"/>
    <w:rsid w:val="002C08FE"/>
    <w:rsid w:val="002C3DE8"/>
    <w:rsid w:val="002D0BF1"/>
    <w:rsid w:val="002D7605"/>
    <w:rsid w:val="002E6237"/>
    <w:rsid w:val="002F1A02"/>
    <w:rsid w:val="002F3484"/>
    <w:rsid w:val="002F4B7E"/>
    <w:rsid w:val="002F6A20"/>
    <w:rsid w:val="002F6EE2"/>
    <w:rsid w:val="00301BEE"/>
    <w:rsid w:val="00307808"/>
    <w:rsid w:val="00311E7E"/>
    <w:rsid w:val="0031590D"/>
    <w:rsid w:val="003176A3"/>
    <w:rsid w:val="00321DF1"/>
    <w:rsid w:val="00327149"/>
    <w:rsid w:val="00331BAD"/>
    <w:rsid w:val="003359F2"/>
    <w:rsid w:val="003411DF"/>
    <w:rsid w:val="0034245D"/>
    <w:rsid w:val="00344C6B"/>
    <w:rsid w:val="0035379B"/>
    <w:rsid w:val="00357742"/>
    <w:rsid w:val="00362297"/>
    <w:rsid w:val="00373D24"/>
    <w:rsid w:val="003753AC"/>
    <w:rsid w:val="003845FA"/>
    <w:rsid w:val="0039478C"/>
    <w:rsid w:val="00395E37"/>
    <w:rsid w:val="003A1C82"/>
    <w:rsid w:val="003B2966"/>
    <w:rsid w:val="003C04E4"/>
    <w:rsid w:val="003C6CDE"/>
    <w:rsid w:val="003D1238"/>
    <w:rsid w:val="003D3975"/>
    <w:rsid w:val="003D41F0"/>
    <w:rsid w:val="003D4AE5"/>
    <w:rsid w:val="003F0E04"/>
    <w:rsid w:val="00403E91"/>
    <w:rsid w:val="00432F8B"/>
    <w:rsid w:val="00437A7D"/>
    <w:rsid w:val="0044359E"/>
    <w:rsid w:val="00444328"/>
    <w:rsid w:val="00457669"/>
    <w:rsid w:val="00465180"/>
    <w:rsid w:val="0047342A"/>
    <w:rsid w:val="004766A5"/>
    <w:rsid w:val="004801A6"/>
    <w:rsid w:val="00490B9C"/>
    <w:rsid w:val="0049737B"/>
    <w:rsid w:val="004B0F03"/>
    <w:rsid w:val="004B1C39"/>
    <w:rsid w:val="004B3D27"/>
    <w:rsid w:val="004B599F"/>
    <w:rsid w:val="004B6F66"/>
    <w:rsid w:val="004B7AD4"/>
    <w:rsid w:val="004C54CB"/>
    <w:rsid w:val="004D04B9"/>
    <w:rsid w:val="004D54AA"/>
    <w:rsid w:val="004D56DB"/>
    <w:rsid w:val="004E12DF"/>
    <w:rsid w:val="004E52C4"/>
    <w:rsid w:val="004E6497"/>
    <w:rsid w:val="004F3D26"/>
    <w:rsid w:val="004F58D7"/>
    <w:rsid w:val="004F6846"/>
    <w:rsid w:val="004F7F20"/>
    <w:rsid w:val="00501A6A"/>
    <w:rsid w:val="00503764"/>
    <w:rsid w:val="00506B59"/>
    <w:rsid w:val="00516F79"/>
    <w:rsid w:val="00530958"/>
    <w:rsid w:val="00536167"/>
    <w:rsid w:val="00537AFF"/>
    <w:rsid w:val="00541431"/>
    <w:rsid w:val="005759C5"/>
    <w:rsid w:val="00577ECB"/>
    <w:rsid w:val="00577F52"/>
    <w:rsid w:val="005818FA"/>
    <w:rsid w:val="00582690"/>
    <w:rsid w:val="005A0A3E"/>
    <w:rsid w:val="005A2C0D"/>
    <w:rsid w:val="005A4D09"/>
    <w:rsid w:val="005A5E1A"/>
    <w:rsid w:val="005B1EC3"/>
    <w:rsid w:val="005B3023"/>
    <w:rsid w:val="005B54F5"/>
    <w:rsid w:val="005B7B41"/>
    <w:rsid w:val="005C2F4C"/>
    <w:rsid w:val="005C583A"/>
    <w:rsid w:val="005C716F"/>
    <w:rsid w:val="005D3A2C"/>
    <w:rsid w:val="005D629C"/>
    <w:rsid w:val="005E3D46"/>
    <w:rsid w:val="005F172C"/>
    <w:rsid w:val="005F7FD2"/>
    <w:rsid w:val="00602386"/>
    <w:rsid w:val="00607D8B"/>
    <w:rsid w:val="00627D7D"/>
    <w:rsid w:val="006326EB"/>
    <w:rsid w:val="00632F6A"/>
    <w:rsid w:val="00633741"/>
    <w:rsid w:val="00644BA4"/>
    <w:rsid w:val="00645E2E"/>
    <w:rsid w:val="00646A58"/>
    <w:rsid w:val="00647498"/>
    <w:rsid w:val="00651F45"/>
    <w:rsid w:val="00655E6A"/>
    <w:rsid w:val="00656598"/>
    <w:rsid w:val="00662C74"/>
    <w:rsid w:val="00663A6E"/>
    <w:rsid w:val="00670CCE"/>
    <w:rsid w:val="00674189"/>
    <w:rsid w:val="00676663"/>
    <w:rsid w:val="0068252C"/>
    <w:rsid w:val="006829F2"/>
    <w:rsid w:val="006902B8"/>
    <w:rsid w:val="006B3A0F"/>
    <w:rsid w:val="006B3B23"/>
    <w:rsid w:val="006C3B87"/>
    <w:rsid w:val="006D058D"/>
    <w:rsid w:val="006D36A8"/>
    <w:rsid w:val="006D7F48"/>
    <w:rsid w:val="006E6598"/>
    <w:rsid w:val="006E6A14"/>
    <w:rsid w:val="006F21FC"/>
    <w:rsid w:val="006F2F74"/>
    <w:rsid w:val="006F59FA"/>
    <w:rsid w:val="006F6964"/>
    <w:rsid w:val="00702A5C"/>
    <w:rsid w:val="0070782E"/>
    <w:rsid w:val="00707DF9"/>
    <w:rsid w:val="00712D51"/>
    <w:rsid w:val="00722D18"/>
    <w:rsid w:val="00736467"/>
    <w:rsid w:val="00740868"/>
    <w:rsid w:val="00756D2C"/>
    <w:rsid w:val="00762B87"/>
    <w:rsid w:val="007633E8"/>
    <w:rsid w:val="007705A5"/>
    <w:rsid w:val="00775216"/>
    <w:rsid w:val="00775889"/>
    <w:rsid w:val="00786E41"/>
    <w:rsid w:val="00795EBE"/>
    <w:rsid w:val="00796DF9"/>
    <w:rsid w:val="007B3FD1"/>
    <w:rsid w:val="007C3F88"/>
    <w:rsid w:val="007D5135"/>
    <w:rsid w:val="007E0988"/>
    <w:rsid w:val="007E7BD8"/>
    <w:rsid w:val="007F05ED"/>
    <w:rsid w:val="007F7844"/>
    <w:rsid w:val="007F7A52"/>
    <w:rsid w:val="00803718"/>
    <w:rsid w:val="00803A33"/>
    <w:rsid w:val="00805035"/>
    <w:rsid w:val="0081528B"/>
    <w:rsid w:val="00816004"/>
    <w:rsid w:val="00822EC6"/>
    <w:rsid w:val="00823E29"/>
    <w:rsid w:val="00826402"/>
    <w:rsid w:val="00842A63"/>
    <w:rsid w:val="00843187"/>
    <w:rsid w:val="008463EA"/>
    <w:rsid w:val="008549AC"/>
    <w:rsid w:val="00856731"/>
    <w:rsid w:val="008570DD"/>
    <w:rsid w:val="008671EE"/>
    <w:rsid w:val="00871C6C"/>
    <w:rsid w:val="00895E59"/>
    <w:rsid w:val="008A04D2"/>
    <w:rsid w:val="008A2558"/>
    <w:rsid w:val="008A5AC3"/>
    <w:rsid w:val="008B11F9"/>
    <w:rsid w:val="008B1472"/>
    <w:rsid w:val="008B47A2"/>
    <w:rsid w:val="008B669F"/>
    <w:rsid w:val="008B6C23"/>
    <w:rsid w:val="008B73D4"/>
    <w:rsid w:val="008C1C5B"/>
    <w:rsid w:val="008C3E62"/>
    <w:rsid w:val="008D1592"/>
    <w:rsid w:val="008E28A1"/>
    <w:rsid w:val="008E664C"/>
    <w:rsid w:val="008F2DA8"/>
    <w:rsid w:val="008F3B65"/>
    <w:rsid w:val="009006CC"/>
    <w:rsid w:val="009030D6"/>
    <w:rsid w:val="00916449"/>
    <w:rsid w:val="009167FD"/>
    <w:rsid w:val="00916F2B"/>
    <w:rsid w:val="009219C8"/>
    <w:rsid w:val="0092274E"/>
    <w:rsid w:val="0093423B"/>
    <w:rsid w:val="009365F6"/>
    <w:rsid w:val="00936BFC"/>
    <w:rsid w:val="00946D69"/>
    <w:rsid w:val="00961E89"/>
    <w:rsid w:val="009658F8"/>
    <w:rsid w:val="00976CEF"/>
    <w:rsid w:val="00982FB4"/>
    <w:rsid w:val="0098463A"/>
    <w:rsid w:val="00985C93"/>
    <w:rsid w:val="00995ED7"/>
    <w:rsid w:val="009A0308"/>
    <w:rsid w:val="009A1F46"/>
    <w:rsid w:val="009A7A8B"/>
    <w:rsid w:val="009B5C8F"/>
    <w:rsid w:val="009B6085"/>
    <w:rsid w:val="009C24B2"/>
    <w:rsid w:val="009D382E"/>
    <w:rsid w:val="009D5CCD"/>
    <w:rsid w:val="009E1BEB"/>
    <w:rsid w:val="009E20FB"/>
    <w:rsid w:val="009E7F28"/>
    <w:rsid w:val="009F6059"/>
    <w:rsid w:val="009F7F2F"/>
    <w:rsid w:val="00A01229"/>
    <w:rsid w:val="00A02471"/>
    <w:rsid w:val="00A027F8"/>
    <w:rsid w:val="00A04CD8"/>
    <w:rsid w:val="00A05443"/>
    <w:rsid w:val="00A16640"/>
    <w:rsid w:val="00A239AF"/>
    <w:rsid w:val="00A24EBE"/>
    <w:rsid w:val="00A27C33"/>
    <w:rsid w:val="00A30BD3"/>
    <w:rsid w:val="00A33E45"/>
    <w:rsid w:val="00A462E4"/>
    <w:rsid w:val="00A64AF8"/>
    <w:rsid w:val="00A73C10"/>
    <w:rsid w:val="00A73D31"/>
    <w:rsid w:val="00A85927"/>
    <w:rsid w:val="00A90602"/>
    <w:rsid w:val="00A97798"/>
    <w:rsid w:val="00AB0C97"/>
    <w:rsid w:val="00AC1140"/>
    <w:rsid w:val="00AC33D0"/>
    <w:rsid w:val="00AC74A3"/>
    <w:rsid w:val="00AD21B5"/>
    <w:rsid w:val="00B03EC3"/>
    <w:rsid w:val="00B12F98"/>
    <w:rsid w:val="00B13D02"/>
    <w:rsid w:val="00B20A63"/>
    <w:rsid w:val="00B24861"/>
    <w:rsid w:val="00B352A6"/>
    <w:rsid w:val="00B406CC"/>
    <w:rsid w:val="00B413BE"/>
    <w:rsid w:val="00B43146"/>
    <w:rsid w:val="00B55C4A"/>
    <w:rsid w:val="00B714B6"/>
    <w:rsid w:val="00B717C0"/>
    <w:rsid w:val="00B85C44"/>
    <w:rsid w:val="00B92010"/>
    <w:rsid w:val="00B958DB"/>
    <w:rsid w:val="00B96461"/>
    <w:rsid w:val="00BA0AD2"/>
    <w:rsid w:val="00BB1CAB"/>
    <w:rsid w:val="00BB5331"/>
    <w:rsid w:val="00BB58F2"/>
    <w:rsid w:val="00BB70D0"/>
    <w:rsid w:val="00BC2A2B"/>
    <w:rsid w:val="00BC563D"/>
    <w:rsid w:val="00BD2483"/>
    <w:rsid w:val="00BD256F"/>
    <w:rsid w:val="00BE03DC"/>
    <w:rsid w:val="00BE1E75"/>
    <w:rsid w:val="00BE3713"/>
    <w:rsid w:val="00C032C9"/>
    <w:rsid w:val="00C10368"/>
    <w:rsid w:val="00C14FD3"/>
    <w:rsid w:val="00C15310"/>
    <w:rsid w:val="00C21F42"/>
    <w:rsid w:val="00C259C6"/>
    <w:rsid w:val="00C358B4"/>
    <w:rsid w:val="00C364C4"/>
    <w:rsid w:val="00C4166F"/>
    <w:rsid w:val="00C41B42"/>
    <w:rsid w:val="00C42D43"/>
    <w:rsid w:val="00C44829"/>
    <w:rsid w:val="00C4526B"/>
    <w:rsid w:val="00C458FB"/>
    <w:rsid w:val="00C50131"/>
    <w:rsid w:val="00C52547"/>
    <w:rsid w:val="00C5467B"/>
    <w:rsid w:val="00C54C07"/>
    <w:rsid w:val="00C554E2"/>
    <w:rsid w:val="00C56D7D"/>
    <w:rsid w:val="00C60493"/>
    <w:rsid w:val="00C61909"/>
    <w:rsid w:val="00C6482F"/>
    <w:rsid w:val="00C6514F"/>
    <w:rsid w:val="00C7357E"/>
    <w:rsid w:val="00C761EF"/>
    <w:rsid w:val="00C8441B"/>
    <w:rsid w:val="00C85607"/>
    <w:rsid w:val="00C91B4F"/>
    <w:rsid w:val="00CA1303"/>
    <w:rsid w:val="00CA5B1C"/>
    <w:rsid w:val="00CB2461"/>
    <w:rsid w:val="00CB2DE7"/>
    <w:rsid w:val="00CB5C41"/>
    <w:rsid w:val="00CB7638"/>
    <w:rsid w:val="00CD2941"/>
    <w:rsid w:val="00CD3521"/>
    <w:rsid w:val="00CE1804"/>
    <w:rsid w:val="00CF1D89"/>
    <w:rsid w:val="00CF5B7C"/>
    <w:rsid w:val="00D0158D"/>
    <w:rsid w:val="00D025F2"/>
    <w:rsid w:val="00D16945"/>
    <w:rsid w:val="00D42425"/>
    <w:rsid w:val="00D47695"/>
    <w:rsid w:val="00D50AEF"/>
    <w:rsid w:val="00D6194E"/>
    <w:rsid w:val="00D766D7"/>
    <w:rsid w:val="00D76CE6"/>
    <w:rsid w:val="00D86EA0"/>
    <w:rsid w:val="00D905FE"/>
    <w:rsid w:val="00D960DD"/>
    <w:rsid w:val="00DA1E39"/>
    <w:rsid w:val="00DA2A6E"/>
    <w:rsid w:val="00DA330C"/>
    <w:rsid w:val="00DC436E"/>
    <w:rsid w:val="00DC6165"/>
    <w:rsid w:val="00DD09A1"/>
    <w:rsid w:val="00DD2700"/>
    <w:rsid w:val="00DE05DD"/>
    <w:rsid w:val="00DE3142"/>
    <w:rsid w:val="00DF0822"/>
    <w:rsid w:val="00E04BE6"/>
    <w:rsid w:val="00E13CDC"/>
    <w:rsid w:val="00E20B22"/>
    <w:rsid w:val="00E26118"/>
    <w:rsid w:val="00E42273"/>
    <w:rsid w:val="00E512C4"/>
    <w:rsid w:val="00E5169C"/>
    <w:rsid w:val="00E51C52"/>
    <w:rsid w:val="00E5248E"/>
    <w:rsid w:val="00E54453"/>
    <w:rsid w:val="00E55E26"/>
    <w:rsid w:val="00E56677"/>
    <w:rsid w:val="00E64844"/>
    <w:rsid w:val="00E66E52"/>
    <w:rsid w:val="00E70DCE"/>
    <w:rsid w:val="00E731D7"/>
    <w:rsid w:val="00E81EBB"/>
    <w:rsid w:val="00E8642D"/>
    <w:rsid w:val="00E86F73"/>
    <w:rsid w:val="00EA5260"/>
    <w:rsid w:val="00EA540A"/>
    <w:rsid w:val="00EA75A5"/>
    <w:rsid w:val="00EC1E4F"/>
    <w:rsid w:val="00EC6972"/>
    <w:rsid w:val="00EC7ACC"/>
    <w:rsid w:val="00ED0B25"/>
    <w:rsid w:val="00ED3E5D"/>
    <w:rsid w:val="00ED441E"/>
    <w:rsid w:val="00ED4A73"/>
    <w:rsid w:val="00EE0D18"/>
    <w:rsid w:val="00EE1308"/>
    <w:rsid w:val="00EE2C10"/>
    <w:rsid w:val="00EE30F5"/>
    <w:rsid w:val="00EF51F6"/>
    <w:rsid w:val="00F137A8"/>
    <w:rsid w:val="00F13E9E"/>
    <w:rsid w:val="00F249EC"/>
    <w:rsid w:val="00F50D76"/>
    <w:rsid w:val="00F55DDB"/>
    <w:rsid w:val="00F66CD1"/>
    <w:rsid w:val="00F671B4"/>
    <w:rsid w:val="00F72831"/>
    <w:rsid w:val="00F76F38"/>
    <w:rsid w:val="00F77C33"/>
    <w:rsid w:val="00F82A36"/>
    <w:rsid w:val="00F82B44"/>
    <w:rsid w:val="00F83C61"/>
    <w:rsid w:val="00F84104"/>
    <w:rsid w:val="00F84C0B"/>
    <w:rsid w:val="00F87A2C"/>
    <w:rsid w:val="00F946D3"/>
    <w:rsid w:val="00F96C28"/>
    <w:rsid w:val="00FA0F4A"/>
    <w:rsid w:val="00FA4BF4"/>
    <w:rsid w:val="00FB1AA3"/>
    <w:rsid w:val="00FB1E56"/>
    <w:rsid w:val="00FB2ADF"/>
    <w:rsid w:val="00FC3C8C"/>
    <w:rsid w:val="00FD0624"/>
    <w:rsid w:val="00FD2A8D"/>
    <w:rsid w:val="00FD4B16"/>
    <w:rsid w:val="00FE1C46"/>
    <w:rsid w:val="00FE42CD"/>
    <w:rsid w:val="00FF0564"/>
    <w:rsid w:val="00FF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DC14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da-D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6FB7"/>
    <w:pPr>
      <w:tabs>
        <w:tab w:val="left" w:pos="1962"/>
        <w:tab w:val="left" w:pos="3119"/>
        <w:tab w:val="left" w:pos="5296"/>
        <w:tab w:val="left" w:pos="5687"/>
      </w:tabs>
      <w:spacing w:before="60" w:after="60"/>
      <w:ind w:left="1281"/>
      <w:jc w:val="both"/>
    </w:pPr>
    <w:rPr>
      <w:rFonts w:ascii="Arial" w:hAnsi="Arial"/>
      <w:lang w:val="en-GB" w:eastAsia="en-US"/>
    </w:rPr>
  </w:style>
  <w:style w:type="paragraph" w:styleId="Heading1">
    <w:name w:val="heading 1"/>
    <w:basedOn w:val="Normal"/>
    <w:next w:val="Normal"/>
    <w:qFormat/>
    <w:rsid w:val="00046FB7"/>
    <w:pPr>
      <w:keepNext/>
      <w:pageBreakBefore/>
      <w:numPr>
        <w:numId w:val="1"/>
      </w:numPr>
      <w:spacing w:before="480" w:after="120"/>
      <w:jc w:val="left"/>
      <w:outlineLvl w:val="0"/>
    </w:pPr>
    <w:rPr>
      <w:b/>
      <w:caps/>
      <w:sz w:val="24"/>
    </w:rPr>
  </w:style>
  <w:style w:type="paragraph" w:styleId="Heading2">
    <w:name w:val="heading 2"/>
    <w:basedOn w:val="Heading1"/>
    <w:next w:val="Normal"/>
    <w:qFormat/>
    <w:rsid w:val="00046FB7"/>
    <w:pPr>
      <w:pageBreakBefore w:val="0"/>
      <w:numPr>
        <w:ilvl w:val="1"/>
      </w:numPr>
      <w:spacing w:before="320"/>
      <w:ind w:left="1281" w:hanging="1281"/>
      <w:outlineLvl w:val="1"/>
    </w:pPr>
    <w:rPr>
      <w:sz w:val="20"/>
    </w:rPr>
  </w:style>
  <w:style w:type="paragraph" w:styleId="Heading3">
    <w:name w:val="heading 3"/>
    <w:basedOn w:val="Heading2"/>
    <w:next w:val="Normal"/>
    <w:qFormat/>
    <w:rsid w:val="00046FB7"/>
    <w:pPr>
      <w:numPr>
        <w:ilvl w:val="2"/>
      </w:numPr>
      <w:spacing w:before="240" w:after="60"/>
      <w:ind w:left="1281" w:hanging="1281"/>
      <w:outlineLvl w:val="2"/>
    </w:pPr>
    <w:rPr>
      <w:caps w:val="0"/>
    </w:rPr>
  </w:style>
  <w:style w:type="paragraph" w:styleId="Heading4">
    <w:name w:val="heading 4"/>
    <w:basedOn w:val="Heading2"/>
    <w:next w:val="Normal"/>
    <w:qFormat/>
    <w:rsid w:val="00046FB7"/>
    <w:pPr>
      <w:numPr>
        <w:ilvl w:val="3"/>
      </w:numPr>
      <w:spacing w:before="240" w:after="60"/>
      <w:ind w:left="1281" w:hanging="1281"/>
      <w:outlineLvl w:val="3"/>
    </w:pPr>
    <w:rPr>
      <w:caps w:val="0"/>
    </w:rPr>
  </w:style>
  <w:style w:type="paragraph" w:styleId="Heading5">
    <w:name w:val="heading 5"/>
    <w:basedOn w:val="Heading2"/>
    <w:next w:val="Normal"/>
    <w:qFormat/>
    <w:rsid w:val="00046FB7"/>
    <w:pPr>
      <w:numPr>
        <w:ilvl w:val="4"/>
      </w:numPr>
      <w:spacing w:before="240" w:after="60"/>
      <w:ind w:left="1281" w:hanging="1281"/>
      <w:outlineLvl w:val="4"/>
    </w:pPr>
    <w:rPr>
      <w:caps w:val="0"/>
    </w:rPr>
  </w:style>
  <w:style w:type="paragraph" w:styleId="Heading6">
    <w:name w:val="heading 6"/>
    <w:basedOn w:val="Heading2"/>
    <w:next w:val="Normal"/>
    <w:qFormat/>
    <w:rsid w:val="00046FB7"/>
    <w:pPr>
      <w:numPr>
        <w:ilvl w:val="5"/>
      </w:numPr>
      <w:spacing w:before="240" w:after="60"/>
      <w:ind w:left="1281" w:hanging="1281"/>
      <w:outlineLvl w:val="5"/>
    </w:pPr>
    <w:rPr>
      <w:caps w:val="0"/>
    </w:rPr>
  </w:style>
  <w:style w:type="paragraph" w:styleId="Heading7">
    <w:name w:val="heading 7"/>
    <w:basedOn w:val="Heading2"/>
    <w:next w:val="Normal"/>
    <w:qFormat/>
    <w:rsid w:val="00046FB7"/>
    <w:pPr>
      <w:numPr>
        <w:ilvl w:val="6"/>
      </w:numPr>
      <w:spacing w:before="240" w:after="60"/>
      <w:ind w:left="1281" w:hanging="1281"/>
      <w:outlineLvl w:val="6"/>
    </w:pPr>
    <w:rPr>
      <w:caps w:val="0"/>
    </w:rPr>
  </w:style>
  <w:style w:type="paragraph" w:styleId="Heading8">
    <w:name w:val="heading 8"/>
    <w:basedOn w:val="Heading2"/>
    <w:next w:val="Normal"/>
    <w:qFormat/>
    <w:rsid w:val="00046FB7"/>
    <w:pPr>
      <w:numPr>
        <w:ilvl w:val="7"/>
      </w:numPr>
      <w:ind w:left="1281" w:hanging="1281"/>
      <w:outlineLvl w:val="7"/>
    </w:pPr>
    <w:rPr>
      <w:caps w:val="0"/>
    </w:rPr>
  </w:style>
  <w:style w:type="paragraph" w:styleId="Heading9">
    <w:name w:val="heading 9"/>
    <w:basedOn w:val="Heading2"/>
    <w:next w:val="Normal"/>
    <w:qFormat/>
    <w:rsid w:val="00046FB7"/>
    <w:pPr>
      <w:numPr>
        <w:ilvl w:val="8"/>
      </w:numPr>
      <w:tabs>
        <w:tab w:val="num" w:pos="360"/>
      </w:tabs>
      <w:spacing w:before="240" w:after="60"/>
      <w:outlineLvl w:val="8"/>
    </w:pPr>
    <w:rPr>
      <w:cap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um">
    <w:name w:val="NormalNum"/>
    <w:basedOn w:val="Normal"/>
    <w:next w:val="Normal"/>
    <w:rsid w:val="00046FB7"/>
    <w:pPr>
      <w:tabs>
        <w:tab w:val="left" w:pos="1565"/>
      </w:tabs>
      <w:ind w:hanging="1281"/>
    </w:pPr>
  </w:style>
  <w:style w:type="paragraph" w:styleId="TOC3">
    <w:name w:val="toc 3"/>
    <w:basedOn w:val="TOC2"/>
    <w:next w:val="Normal"/>
    <w:uiPriority w:val="39"/>
    <w:rsid w:val="00046FB7"/>
    <w:rPr>
      <w:caps w:val="0"/>
    </w:rPr>
  </w:style>
  <w:style w:type="paragraph" w:styleId="TOC2">
    <w:name w:val="toc 2"/>
    <w:basedOn w:val="TOC1"/>
    <w:next w:val="Normal"/>
    <w:uiPriority w:val="39"/>
    <w:rsid w:val="00046FB7"/>
    <w:pPr>
      <w:spacing w:before="60"/>
    </w:pPr>
  </w:style>
  <w:style w:type="paragraph" w:styleId="TOC1">
    <w:name w:val="toc 1"/>
    <w:basedOn w:val="Normal"/>
    <w:next w:val="Normal"/>
    <w:uiPriority w:val="39"/>
    <w:rsid w:val="00046FB7"/>
    <w:pPr>
      <w:tabs>
        <w:tab w:val="clear" w:pos="1962"/>
        <w:tab w:val="clear" w:pos="3119"/>
        <w:tab w:val="clear" w:pos="5296"/>
        <w:tab w:val="clear" w:pos="5687"/>
        <w:tab w:val="left" w:pos="1701"/>
        <w:tab w:val="right" w:leader="dot" w:pos="9072"/>
      </w:tabs>
      <w:spacing w:before="240"/>
      <w:ind w:left="1701" w:hanging="1701"/>
      <w:jc w:val="left"/>
    </w:pPr>
    <w:rPr>
      <w:caps/>
    </w:rPr>
  </w:style>
  <w:style w:type="paragraph" w:styleId="Footer">
    <w:name w:val="footer"/>
    <w:basedOn w:val="Normal"/>
    <w:rsid w:val="00046FB7"/>
    <w:pPr>
      <w:tabs>
        <w:tab w:val="center" w:pos="3544"/>
        <w:tab w:val="right" w:pos="7088"/>
      </w:tabs>
      <w:ind w:left="0"/>
      <w:jc w:val="left"/>
    </w:pPr>
    <w:rPr>
      <w:rFonts w:ascii="LinePrinter" w:hAnsi="LinePrinter"/>
      <w:caps/>
      <w:sz w:val="14"/>
    </w:rPr>
  </w:style>
  <w:style w:type="paragraph" w:styleId="Header">
    <w:name w:val="header"/>
    <w:basedOn w:val="Normal"/>
    <w:rsid w:val="00046FB7"/>
    <w:pPr>
      <w:tabs>
        <w:tab w:val="clear" w:pos="1962"/>
        <w:tab w:val="clear" w:pos="3119"/>
        <w:tab w:val="clear" w:pos="5296"/>
        <w:tab w:val="clear" w:pos="5687"/>
        <w:tab w:val="center" w:pos="4587"/>
        <w:tab w:val="left" w:pos="7490"/>
      </w:tabs>
      <w:overflowPunct w:val="0"/>
      <w:autoSpaceDE w:val="0"/>
      <w:autoSpaceDN w:val="0"/>
      <w:adjustRightInd w:val="0"/>
      <w:ind w:left="0"/>
      <w:jc w:val="right"/>
      <w:textAlignment w:val="baseline"/>
    </w:pPr>
  </w:style>
  <w:style w:type="paragraph" w:styleId="FootnoteText">
    <w:name w:val="footnote text"/>
    <w:basedOn w:val="Normal"/>
    <w:semiHidden/>
    <w:rsid w:val="00046FB7"/>
  </w:style>
  <w:style w:type="table" w:styleId="TableGrid">
    <w:name w:val="Table Grid"/>
    <w:basedOn w:val="TableNormal"/>
    <w:rsid w:val="00046FB7"/>
    <w:pPr>
      <w:tabs>
        <w:tab w:val="left" w:pos="1962"/>
        <w:tab w:val="left" w:pos="3119"/>
        <w:tab w:val="left" w:pos="5296"/>
        <w:tab w:val="left" w:pos="5687"/>
      </w:tabs>
      <w:spacing w:before="60" w:after="60"/>
      <w:ind w:left="128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Head">
    <w:name w:val="Toc Head"/>
    <w:basedOn w:val="TOC1"/>
    <w:rsid w:val="00046FB7"/>
    <w:pPr>
      <w:tabs>
        <w:tab w:val="right" w:pos="6521"/>
        <w:tab w:val="right" w:pos="8789"/>
      </w:tabs>
      <w:spacing w:after="0"/>
      <w:jc w:val="right"/>
    </w:pPr>
    <w:rPr>
      <w:caps w:val="0"/>
      <w:u w:val="single"/>
    </w:rPr>
  </w:style>
  <w:style w:type="paragraph" w:customStyle="1" w:styleId="TocTitle">
    <w:name w:val="Toc Title"/>
    <w:basedOn w:val="Heading1"/>
    <w:next w:val="TocHead"/>
    <w:rsid w:val="00046FB7"/>
    <w:pPr>
      <w:numPr>
        <w:numId w:val="0"/>
      </w:numPr>
      <w:overflowPunct w:val="0"/>
      <w:autoSpaceDE w:val="0"/>
      <w:autoSpaceDN w:val="0"/>
      <w:adjustRightInd w:val="0"/>
      <w:ind w:left="1701"/>
      <w:textAlignment w:val="baseline"/>
      <w:outlineLvl w:val="9"/>
    </w:pPr>
    <w:rPr>
      <w:spacing w:val="40"/>
      <w:u w:val="single"/>
    </w:rPr>
  </w:style>
  <w:style w:type="paragraph" w:customStyle="1" w:styleId="HangingIndent">
    <w:name w:val="Hanging Indent"/>
    <w:basedOn w:val="Normal"/>
    <w:rsid w:val="00046FB7"/>
    <w:pPr>
      <w:tabs>
        <w:tab w:val="clear" w:pos="1962"/>
        <w:tab w:val="clear" w:pos="3119"/>
        <w:tab w:val="clear" w:pos="5296"/>
        <w:tab w:val="clear" w:pos="5687"/>
        <w:tab w:val="left" w:pos="3022"/>
      </w:tabs>
      <w:ind w:left="2670" w:hanging="1389"/>
    </w:pPr>
  </w:style>
  <w:style w:type="paragraph" w:customStyle="1" w:styleId="Xmp">
    <w:name w:val="Xmp"/>
    <w:basedOn w:val="Normal"/>
    <w:rsid w:val="00046FB7"/>
    <w:pPr>
      <w:spacing w:before="0" w:after="0"/>
      <w:jc w:val="left"/>
    </w:pPr>
    <w:rPr>
      <w:rFonts w:ascii="Courier" w:hAnsi="Courier"/>
      <w:sz w:val="18"/>
    </w:rPr>
  </w:style>
  <w:style w:type="paragraph" w:customStyle="1" w:styleId="BulletList">
    <w:name w:val="BulletList"/>
    <w:basedOn w:val="Normal"/>
    <w:rsid w:val="00046FB7"/>
    <w:pPr>
      <w:numPr>
        <w:numId w:val="5"/>
      </w:numPr>
      <w:tabs>
        <w:tab w:val="clear" w:pos="1962"/>
        <w:tab w:val="clear" w:pos="3119"/>
        <w:tab w:val="clear" w:pos="5296"/>
        <w:tab w:val="clear" w:pos="5687"/>
        <w:tab w:val="left" w:pos="360"/>
        <w:tab w:val="left" w:pos="2671"/>
        <w:tab w:val="left" w:pos="3238"/>
        <w:tab w:val="left" w:pos="3805"/>
      </w:tabs>
      <w:overflowPunct w:val="0"/>
      <w:autoSpaceDE w:val="0"/>
      <w:autoSpaceDN w:val="0"/>
      <w:adjustRightInd w:val="0"/>
      <w:spacing w:before="40" w:after="40"/>
      <w:jc w:val="left"/>
      <w:textAlignment w:val="baseline"/>
    </w:pPr>
  </w:style>
  <w:style w:type="paragraph" w:customStyle="1" w:styleId="NumList">
    <w:name w:val="NumList"/>
    <w:basedOn w:val="BulletList"/>
    <w:rsid w:val="00046FB7"/>
    <w:pPr>
      <w:ind w:left="1638" w:hanging="357"/>
    </w:pPr>
  </w:style>
  <w:style w:type="paragraph" w:customStyle="1" w:styleId="Note">
    <w:name w:val="Note"/>
    <w:basedOn w:val="Normal"/>
    <w:next w:val="Normal"/>
    <w:rsid w:val="00046FB7"/>
    <w:pPr>
      <w:pBdr>
        <w:top w:val="single" w:sz="6" w:space="1" w:color="auto"/>
        <w:bottom w:val="single" w:sz="6" w:space="1" w:color="auto"/>
      </w:pBdr>
      <w:jc w:val="left"/>
    </w:pPr>
  </w:style>
  <w:style w:type="paragraph" w:customStyle="1" w:styleId="PosListeTable">
    <w:name w:val="PosListeTable"/>
    <w:basedOn w:val="TableSmall"/>
    <w:rsid w:val="00046FB7"/>
    <w:pPr>
      <w:tabs>
        <w:tab w:val="clear" w:pos="1421"/>
        <w:tab w:val="clear" w:pos="1962"/>
        <w:tab w:val="clear" w:pos="3119"/>
        <w:tab w:val="clear" w:pos="5296"/>
        <w:tab w:val="clear" w:pos="5687"/>
      </w:tabs>
      <w:spacing w:before="20" w:after="20"/>
    </w:pPr>
  </w:style>
  <w:style w:type="paragraph" w:customStyle="1" w:styleId="TocHeadChapt">
    <w:name w:val="TocHeadChapt"/>
    <w:basedOn w:val="Heading4"/>
    <w:rsid w:val="00046FB7"/>
    <w:pPr>
      <w:outlineLvl w:val="9"/>
    </w:pPr>
  </w:style>
  <w:style w:type="paragraph" w:customStyle="1" w:styleId="TOCHeadChapt0">
    <w:name w:val="TOCHeadChapt"/>
    <w:basedOn w:val="Heading4"/>
    <w:rsid w:val="00046FB7"/>
    <w:pPr>
      <w:outlineLvl w:val="9"/>
    </w:pPr>
  </w:style>
  <w:style w:type="paragraph" w:customStyle="1" w:styleId="NumList2">
    <w:name w:val="NumList 2"/>
    <w:basedOn w:val="NumList"/>
    <w:rsid w:val="00046FB7"/>
    <w:pPr>
      <w:ind w:left="1996"/>
    </w:pPr>
  </w:style>
  <w:style w:type="paragraph" w:customStyle="1" w:styleId="NumList3">
    <w:name w:val="NumList 3"/>
    <w:basedOn w:val="NumList"/>
    <w:rsid w:val="00046FB7"/>
    <w:pPr>
      <w:ind w:left="2353"/>
    </w:pPr>
  </w:style>
  <w:style w:type="paragraph" w:customStyle="1" w:styleId="BulletList2">
    <w:name w:val="BulletList 2"/>
    <w:basedOn w:val="BulletList"/>
    <w:rsid w:val="00046FB7"/>
    <w:pPr>
      <w:numPr>
        <w:numId w:val="2"/>
      </w:numPr>
      <w:tabs>
        <w:tab w:val="clear" w:pos="1999"/>
        <w:tab w:val="left" w:pos="1996"/>
      </w:tabs>
      <w:ind w:left="1996" w:hanging="357"/>
    </w:pPr>
  </w:style>
  <w:style w:type="paragraph" w:customStyle="1" w:styleId="HangingIndenti1">
    <w:name w:val="Hanging Indent i1"/>
    <w:basedOn w:val="HangingIndent"/>
    <w:rsid w:val="00046FB7"/>
    <w:pPr>
      <w:ind w:left="2671" w:hanging="1032"/>
    </w:pPr>
  </w:style>
  <w:style w:type="paragraph" w:customStyle="1" w:styleId="HangingIndent3">
    <w:name w:val="Hanging Indent 3"/>
    <w:basedOn w:val="HangingIndent"/>
    <w:rsid w:val="00046FB7"/>
    <w:pPr>
      <w:tabs>
        <w:tab w:val="clear" w:pos="3022"/>
        <w:tab w:val="left" w:pos="4156"/>
      </w:tabs>
      <w:ind w:left="3804" w:hanging="2523"/>
    </w:pPr>
  </w:style>
  <w:style w:type="paragraph" w:customStyle="1" w:styleId="Xmp2">
    <w:name w:val="Xmp 2"/>
    <w:basedOn w:val="Xmp"/>
    <w:rsid w:val="00046FB7"/>
    <w:pPr>
      <w:ind w:left="1922"/>
    </w:pPr>
  </w:style>
  <w:style w:type="paragraph" w:customStyle="1" w:styleId="Xmp3">
    <w:name w:val="Xmp 3"/>
    <w:basedOn w:val="Xmp2"/>
    <w:rsid w:val="00046FB7"/>
    <w:pPr>
      <w:ind w:left="2285"/>
    </w:pPr>
  </w:style>
  <w:style w:type="paragraph" w:customStyle="1" w:styleId="Xmp0">
    <w:name w:val="Xmp 0"/>
    <w:basedOn w:val="Xmp"/>
    <w:rsid w:val="00046FB7"/>
    <w:pPr>
      <w:spacing w:before="20" w:after="20"/>
      <w:ind w:left="-1701"/>
    </w:pPr>
  </w:style>
  <w:style w:type="paragraph" w:customStyle="1" w:styleId="BulletList3">
    <w:name w:val="BulletList 3"/>
    <w:basedOn w:val="BulletList"/>
    <w:rsid w:val="00046FB7"/>
    <w:pPr>
      <w:numPr>
        <w:numId w:val="4"/>
      </w:numPr>
    </w:pPr>
  </w:style>
  <w:style w:type="paragraph" w:styleId="TableofFigures">
    <w:name w:val="table of figures"/>
    <w:basedOn w:val="Normal"/>
    <w:next w:val="Normal"/>
    <w:semiHidden/>
    <w:rsid w:val="00046FB7"/>
    <w:pPr>
      <w:tabs>
        <w:tab w:val="clear" w:pos="1962"/>
        <w:tab w:val="clear" w:pos="3119"/>
        <w:tab w:val="clear" w:pos="5296"/>
        <w:tab w:val="clear" w:pos="5687"/>
        <w:tab w:val="left" w:pos="1701"/>
        <w:tab w:val="right" w:leader="dot" w:pos="9061"/>
      </w:tabs>
      <w:ind w:left="1701" w:hanging="1701"/>
      <w:jc w:val="left"/>
    </w:pPr>
    <w:rPr>
      <w:noProof/>
      <w:szCs w:val="16"/>
      <w:lang w:val="da-DK"/>
    </w:rPr>
  </w:style>
  <w:style w:type="paragraph" w:customStyle="1" w:styleId="CopyrightText">
    <w:name w:val="CopyrightText"/>
    <w:basedOn w:val="TableSmall"/>
    <w:rsid w:val="00046FB7"/>
    <w:pPr>
      <w:jc w:val="both"/>
    </w:pPr>
    <w:rPr>
      <w:noProof/>
    </w:rPr>
  </w:style>
  <w:style w:type="paragraph" w:customStyle="1" w:styleId="Indent3">
    <w:name w:val="Indent 3"/>
    <w:basedOn w:val="Normal"/>
    <w:rsid w:val="00046FB7"/>
    <w:pPr>
      <w:ind w:left="2353"/>
    </w:pPr>
  </w:style>
  <w:style w:type="paragraph" w:styleId="Caption">
    <w:name w:val="caption"/>
    <w:basedOn w:val="Normal"/>
    <w:next w:val="Normal"/>
    <w:qFormat/>
    <w:rsid w:val="00046FB7"/>
    <w:pPr>
      <w:tabs>
        <w:tab w:val="clear" w:pos="1962"/>
        <w:tab w:val="left" w:pos="2041"/>
      </w:tabs>
      <w:spacing w:before="0" w:after="120"/>
      <w:ind w:left="2046" w:hanging="765"/>
      <w:jc w:val="left"/>
    </w:pPr>
    <w:rPr>
      <w:sz w:val="16"/>
    </w:rPr>
  </w:style>
  <w:style w:type="paragraph" w:customStyle="1" w:styleId="TableText">
    <w:name w:val="Table Text"/>
    <w:basedOn w:val="Normal"/>
    <w:rsid w:val="00046FB7"/>
    <w:pPr>
      <w:tabs>
        <w:tab w:val="center" w:pos="1421"/>
      </w:tabs>
      <w:ind w:left="0"/>
      <w:jc w:val="left"/>
    </w:pPr>
  </w:style>
  <w:style w:type="paragraph" w:customStyle="1" w:styleId="TableHeader">
    <w:name w:val="Table Header"/>
    <w:basedOn w:val="TableText"/>
    <w:rsid w:val="00046FB7"/>
    <w:rPr>
      <w:b/>
    </w:rPr>
  </w:style>
  <w:style w:type="paragraph" w:customStyle="1" w:styleId="TableHeaderCenter">
    <w:name w:val="Table Header Center"/>
    <w:basedOn w:val="TableHeader"/>
    <w:rsid w:val="00046FB7"/>
    <w:pPr>
      <w:jc w:val="center"/>
    </w:pPr>
  </w:style>
  <w:style w:type="paragraph" w:customStyle="1" w:styleId="TabletextRight">
    <w:name w:val="Table text Right"/>
    <w:basedOn w:val="TableText"/>
    <w:rsid w:val="00046FB7"/>
    <w:pPr>
      <w:jc w:val="right"/>
    </w:pPr>
  </w:style>
  <w:style w:type="paragraph" w:customStyle="1" w:styleId="TableHeaderRight">
    <w:name w:val="Table Header Right"/>
    <w:basedOn w:val="TableHeader"/>
    <w:rsid w:val="00046FB7"/>
    <w:pPr>
      <w:jc w:val="right"/>
    </w:pPr>
  </w:style>
  <w:style w:type="paragraph" w:customStyle="1" w:styleId="Indent">
    <w:name w:val="Indent"/>
    <w:basedOn w:val="Normal"/>
    <w:rsid w:val="00046FB7"/>
    <w:pPr>
      <w:ind w:left="1639"/>
    </w:pPr>
  </w:style>
  <w:style w:type="paragraph" w:customStyle="1" w:styleId="Indent2">
    <w:name w:val="Indent 2"/>
    <w:basedOn w:val="Indent"/>
    <w:rsid w:val="00046FB7"/>
    <w:pPr>
      <w:ind w:left="1996"/>
    </w:pPr>
  </w:style>
  <w:style w:type="paragraph" w:customStyle="1" w:styleId="TabletextCenter">
    <w:name w:val="Table text Center"/>
    <w:basedOn w:val="TableText"/>
    <w:rsid w:val="00046FB7"/>
    <w:pPr>
      <w:jc w:val="center"/>
    </w:pPr>
  </w:style>
  <w:style w:type="character" w:customStyle="1" w:styleId="TargetId">
    <w:name w:val="TargetId"/>
    <w:basedOn w:val="DefaultParagraphFont"/>
    <w:rsid w:val="00046FB7"/>
    <w:rPr>
      <w:vanish/>
      <w:color w:val="FF00FF"/>
    </w:rPr>
  </w:style>
  <w:style w:type="paragraph" w:customStyle="1" w:styleId="TableNumList">
    <w:name w:val="TableNumList"/>
    <w:basedOn w:val="TableText"/>
    <w:rsid w:val="00046FB7"/>
    <w:pPr>
      <w:tabs>
        <w:tab w:val="clear" w:pos="1421"/>
        <w:tab w:val="clear" w:pos="1962"/>
        <w:tab w:val="clear" w:pos="3119"/>
        <w:tab w:val="clear" w:pos="5296"/>
        <w:tab w:val="clear" w:pos="5687"/>
        <w:tab w:val="left" w:pos="284"/>
        <w:tab w:val="left" w:pos="1134"/>
        <w:tab w:val="left" w:pos="2268"/>
        <w:tab w:val="left" w:pos="3402"/>
      </w:tabs>
      <w:ind w:left="284" w:hanging="284"/>
    </w:pPr>
  </w:style>
  <w:style w:type="paragraph" w:customStyle="1" w:styleId="TableBulletList">
    <w:name w:val="TableBulletList"/>
    <w:basedOn w:val="BulletList"/>
    <w:rsid w:val="00046FB7"/>
    <w:pPr>
      <w:numPr>
        <w:numId w:val="6"/>
      </w:numPr>
      <w:tabs>
        <w:tab w:val="clear" w:pos="360"/>
        <w:tab w:val="clear" w:pos="2671"/>
        <w:tab w:val="clear" w:pos="3238"/>
        <w:tab w:val="clear" w:pos="3805"/>
        <w:tab w:val="left" w:pos="1134"/>
        <w:tab w:val="left" w:pos="2268"/>
        <w:tab w:val="left" w:pos="3402"/>
      </w:tabs>
      <w:ind w:left="284" w:hanging="284"/>
    </w:pPr>
  </w:style>
  <w:style w:type="character" w:customStyle="1" w:styleId="XR">
    <w:name w:val="XR"/>
    <w:basedOn w:val="DefaultParagraphFont"/>
    <w:rsid w:val="00046FB7"/>
    <w:rPr>
      <w:i/>
      <w:color w:val="FF0000"/>
    </w:rPr>
  </w:style>
  <w:style w:type="paragraph" w:customStyle="1" w:styleId="Narrow">
    <w:name w:val="Narrow"/>
    <w:basedOn w:val="Normal"/>
    <w:rsid w:val="00046FB7"/>
    <w:pPr>
      <w:spacing w:before="0" w:after="0"/>
      <w:jc w:val="left"/>
    </w:pPr>
  </w:style>
  <w:style w:type="paragraph" w:customStyle="1" w:styleId="TOCTopic">
    <w:name w:val="TOCTopic"/>
    <w:basedOn w:val="Normal"/>
    <w:rsid w:val="00046FB7"/>
    <w:pPr>
      <w:jc w:val="left"/>
    </w:pPr>
    <w:rPr>
      <w:b/>
    </w:rPr>
  </w:style>
  <w:style w:type="paragraph" w:customStyle="1" w:styleId="TocTopic2">
    <w:name w:val="TocTopic2"/>
    <w:basedOn w:val="TOCTopic"/>
    <w:rsid w:val="00046FB7"/>
    <w:pPr>
      <w:ind w:left="1083"/>
    </w:pPr>
  </w:style>
  <w:style w:type="character" w:customStyle="1" w:styleId="TopId">
    <w:name w:val="TopId"/>
    <w:basedOn w:val="DefaultParagraphFont"/>
    <w:rsid w:val="00046FB7"/>
    <w:rPr>
      <w:vanish/>
      <w:color w:val="0000FF"/>
    </w:rPr>
  </w:style>
  <w:style w:type="character" w:customStyle="1" w:styleId="TopKey">
    <w:name w:val="TopKey"/>
    <w:basedOn w:val="DefaultParagraphFont"/>
    <w:rsid w:val="00046FB7"/>
    <w:rPr>
      <w:vanish/>
      <w:color w:val="FF00FF"/>
    </w:rPr>
  </w:style>
  <w:style w:type="character" w:customStyle="1" w:styleId="TopSeq">
    <w:name w:val="TopSeq"/>
    <w:basedOn w:val="TopKey"/>
    <w:rsid w:val="00046FB7"/>
    <w:rPr>
      <w:vanish/>
      <w:color w:val="FF0000"/>
    </w:rPr>
  </w:style>
  <w:style w:type="character" w:customStyle="1" w:styleId="TopTitle">
    <w:name w:val="TopTitle"/>
    <w:basedOn w:val="TopId"/>
    <w:rsid w:val="00046FB7"/>
    <w:rPr>
      <w:vanish/>
      <w:color w:val="00FF00"/>
    </w:rPr>
  </w:style>
  <w:style w:type="paragraph" w:customStyle="1" w:styleId="Figur">
    <w:name w:val="Figur"/>
    <w:basedOn w:val="Normal"/>
    <w:next w:val="Caption"/>
    <w:rsid w:val="00046FB7"/>
    <w:pPr>
      <w:keepNext/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</w:pBd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uppressAutoHyphens/>
      <w:jc w:val="center"/>
    </w:pPr>
    <w:rPr>
      <w:spacing w:val="-2"/>
    </w:rPr>
  </w:style>
  <w:style w:type="paragraph" w:customStyle="1" w:styleId="HeaderTxt">
    <w:name w:val="HeaderTxt"/>
    <w:basedOn w:val="Header"/>
    <w:rsid w:val="00046FB7"/>
    <w:pPr>
      <w:spacing w:before="120" w:after="120"/>
      <w:jc w:val="center"/>
    </w:pPr>
    <w:rPr>
      <w:b/>
      <w:caps/>
    </w:rPr>
  </w:style>
  <w:style w:type="paragraph" w:customStyle="1" w:styleId="HeaderBold">
    <w:name w:val="HeaderBold"/>
    <w:basedOn w:val="Header"/>
    <w:rsid w:val="00046FB7"/>
    <w:rPr>
      <w:b/>
    </w:rPr>
  </w:style>
  <w:style w:type="paragraph" w:customStyle="1" w:styleId="LineDraw">
    <w:name w:val="LineDraw"/>
    <w:basedOn w:val="Normal"/>
    <w:rsid w:val="00046FB7"/>
    <w:pPr>
      <w:tabs>
        <w:tab w:val="clear" w:pos="1962"/>
        <w:tab w:val="clear" w:pos="5296"/>
        <w:tab w:val="clear" w:pos="5687"/>
        <w:tab w:val="left" w:pos="862"/>
        <w:tab w:val="left" w:pos="1567"/>
        <w:tab w:val="left" w:pos="1954"/>
        <w:tab w:val="left" w:pos="2620"/>
        <w:tab w:val="left" w:pos="5292"/>
        <w:tab w:val="left" w:pos="5681"/>
      </w:tabs>
      <w:suppressAutoHyphens/>
      <w:spacing w:line="180" w:lineRule="exact"/>
    </w:pPr>
    <w:rPr>
      <w:rFonts w:ascii="Courier New" w:hAnsi="Courier New"/>
      <w:spacing w:val="-2"/>
    </w:rPr>
  </w:style>
  <w:style w:type="paragraph" w:customStyle="1" w:styleId="LineDraw2">
    <w:name w:val="LineDraw2"/>
    <w:basedOn w:val="LineDraw"/>
    <w:rsid w:val="00046FB7"/>
    <w:pPr>
      <w:spacing w:line="120" w:lineRule="exact"/>
    </w:pPr>
    <w:rPr>
      <w:sz w:val="12"/>
    </w:rPr>
  </w:style>
  <w:style w:type="paragraph" w:customStyle="1" w:styleId="TegnTextRight">
    <w:name w:val="TegnTextRight"/>
    <w:basedOn w:val="TegnText"/>
    <w:next w:val="FigurRes"/>
    <w:rsid w:val="00046FB7"/>
    <w:pPr>
      <w:pageBreakBefore w:val="0"/>
      <w:jc w:val="right"/>
    </w:pPr>
  </w:style>
  <w:style w:type="paragraph" w:customStyle="1" w:styleId="TegnText">
    <w:name w:val="TegnText"/>
    <w:basedOn w:val="Normal"/>
    <w:next w:val="CaptionRes"/>
    <w:rsid w:val="00046FB7"/>
    <w:pPr>
      <w:pageBreakBefore/>
      <w:pBdr>
        <w:bottom w:val="single" w:sz="6" w:space="1" w:color="auto"/>
      </w:pBdr>
      <w:tabs>
        <w:tab w:val="clear" w:pos="1962"/>
        <w:tab w:val="clear" w:pos="3119"/>
        <w:tab w:val="clear" w:pos="5296"/>
        <w:tab w:val="clear" w:pos="5687"/>
        <w:tab w:val="right" w:pos="7513"/>
        <w:tab w:val="right" w:pos="9015"/>
      </w:tabs>
      <w:spacing w:before="120"/>
      <w:ind w:left="0"/>
    </w:pPr>
    <w:rPr>
      <w:b/>
      <w:sz w:val="24"/>
    </w:rPr>
  </w:style>
  <w:style w:type="paragraph" w:customStyle="1" w:styleId="CaptionRes">
    <w:name w:val="CaptionRes"/>
    <w:basedOn w:val="Caption"/>
    <w:next w:val="TegnTextRight"/>
    <w:rsid w:val="00046FB7"/>
    <w:pPr>
      <w:keepNext/>
      <w:pageBreakBefore/>
      <w:tabs>
        <w:tab w:val="clear" w:pos="3119"/>
        <w:tab w:val="clear" w:pos="5687"/>
        <w:tab w:val="left" w:pos="1134"/>
      </w:tabs>
      <w:spacing w:before="60"/>
      <w:ind w:left="0" w:firstLine="0"/>
    </w:pPr>
    <w:rPr>
      <w:b/>
      <w:sz w:val="24"/>
    </w:rPr>
  </w:style>
  <w:style w:type="paragraph" w:customStyle="1" w:styleId="FigurRes">
    <w:name w:val="FigurRes"/>
    <w:basedOn w:val="Normal"/>
    <w:next w:val="Normal"/>
    <w:rsid w:val="00046FB7"/>
    <w:pPr>
      <w:ind w:left="0"/>
      <w:jc w:val="center"/>
    </w:pPr>
  </w:style>
  <w:style w:type="paragraph" w:customStyle="1" w:styleId="headernormal">
    <w:name w:val="headernormal"/>
    <w:basedOn w:val="Normal"/>
    <w:rsid w:val="00046FB7"/>
    <w:pPr>
      <w:tabs>
        <w:tab w:val="clear" w:pos="1962"/>
        <w:tab w:val="clear" w:pos="3119"/>
        <w:tab w:val="clear" w:pos="5296"/>
        <w:tab w:val="clear" w:pos="5687"/>
        <w:tab w:val="center" w:pos="4820"/>
        <w:tab w:val="left" w:pos="7655"/>
      </w:tabs>
      <w:spacing w:before="0" w:after="0" w:line="244" w:lineRule="exact"/>
      <w:ind w:left="0" w:right="-284"/>
      <w:jc w:val="left"/>
    </w:pPr>
    <w:rPr>
      <w:b/>
      <w:caps/>
    </w:rPr>
  </w:style>
  <w:style w:type="paragraph" w:customStyle="1" w:styleId="ParmHead">
    <w:name w:val="ParmHead"/>
    <w:basedOn w:val="Normal"/>
    <w:next w:val="Normal"/>
    <w:rsid w:val="00046FB7"/>
    <w:pPr>
      <w:keepNext/>
      <w:spacing w:before="240"/>
    </w:pPr>
    <w:rPr>
      <w:b/>
    </w:rPr>
  </w:style>
  <w:style w:type="paragraph" w:customStyle="1" w:styleId="TableSmall">
    <w:name w:val="Table Small"/>
    <w:basedOn w:val="TableText"/>
    <w:rsid w:val="00046FB7"/>
    <w:rPr>
      <w:sz w:val="16"/>
    </w:rPr>
  </w:style>
  <w:style w:type="paragraph" w:customStyle="1" w:styleId="TableSmallCenter">
    <w:name w:val="Table Small Center"/>
    <w:basedOn w:val="TableSmall"/>
    <w:rsid w:val="00046FB7"/>
    <w:pPr>
      <w:jc w:val="center"/>
    </w:pPr>
  </w:style>
  <w:style w:type="paragraph" w:customStyle="1" w:styleId="TableSmallRight">
    <w:name w:val="Table Small Right"/>
    <w:basedOn w:val="TableSmall"/>
    <w:rsid w:val="00046FB7"/>
    <w:pPr>
      <w:jc w:val="right"/>
    </w:pPr>
  </w:style>
  <w:style w:type="paragraph" w:customStyle="1" w:styleId="FooterLong">
    <w:name w:val="FooterLong"/>
    <w:basedOn w:val="Normal"/>
    <w:next w:val="Normal"/>
    <w:rsid w:val="00046FB7"/>
    <w:pPr>
      <w:pBdr>
        <w:top w:val="single" w:sz="12" w:space="1" w:color="auto"/>
      </w:pBdr>
      <w:tabs>
        <w:tab w:val="clear" w:pos="1962"/>
        <w:tab w:val="clear" w:pos="3119"/>
        <w:tab w:val="clear" w:pos="5296"/>
        <w:tab w:val="clear" w:pos="5687"/>
        <w:tab w:val="left" w:pos="709"/>
        <w:tab w:val="center" w:pos="6804"/>
        <w:tab w:val="right" w:pos="13608"/>
      </w:tabs>
      <w:spacing w:before="480"/>
      <w:ind w:left="0"/>
      <w:jc w:val="left"/>
    </w:pPr>
  </w:style>
  <w:style w:type="paragraph" w:customStyle="1" w:styleId="HeaderLong">
    <w:name w:val="HeaderLong"/>
    <w:basedOn w:val="Header"/>
    <w:next w:val="Normal"/>
    <w:rsid w:val="00046FB7"/>
    <w:pPr>
      <w:tabs>
        <w:tab w:val="clear" w:pos="4587"/>
        <w:tab w:val="clear" w:pos="7490"/>
        <w:tab w:val="right" w:pos="13608"/>
      </w:tabs>
      <w:ind w:left="6946" w:firstLine="4394"/>
    </w:pPr>
  </w:style>
  <w:style w:type="paragraph" w:customStyle="1" w:styleId="HeadingPart">
    <w:name w:val="HeadingPart"/>
    <w:basedOn w:val="ParmHead"/>
    <w:rsid w:val="00046FB7"/>
    <w:pPr>
      <w:tabs>
        <w:tab w:val="clear" w:pos="1962"/>
        <w:tab w:val="clear" w:pos="3119"/>
        <w:tab w:val="clear" w:pos="5296"/>
        <w:tab w:val="clear" w:pos="5687"/>
      </w:tabs>
      <w:spacing w:before="60"/>
      <w:ind w:left="0"/>
    </w:pPr>
  </w:style>
  <w:style w:type="paragraph" w:customStyle="1" w:styleId="pos1">
    <w:name w:val="pos1"/>
    <w:basedOn w:val="Normal"/>
    <w:rsid w:val="00046FB7"/>
    <w:pPr>
      <w:ind w:left="0" w:right="907"/>
      <w:jc w:val="right"/>
    </w:pPr>
  </w:style>
  <w:style w:type="paragraph" w:customStyle="1" w:styleId="Qty">
    <w:name w:val="Qty"/>
    <w:basedOn w:val="TableHeaderRight"/>
    <w:rsid w:val="00046FB7"/>
    <w:pPr>
      <w:tabs>
        <w:tab w:val="clear" w:pos="1421"/>
        <w:tab w:val="right" w:pos="1361"/>
      </w:tabs>
      <w:ind w:right="284"/>
    </w:pPr>
  </w:style>
  <w:style w:type="paragraph" w:customStyle="1" w:styleId="Qty1">
    <w:name w:val="Qty1"/>
    <w:basedOn w:val="Qty"/>
    <w:rsid w:val="00046FB7"/>
    <w:rPr>
      <w:b w:val="0"/>
    </w:rPr>
  </w:style>
  <w:style w:type="paragraph" w:customStyle="1" w:styleId="TOC4cp">
    <w:name w:val="TOC4cp"/>
    <w:basedOn w:val="TOC3cp"/>
    <w:rsid w:val="00046FB7"/>
  </w:style>
  <w:style w:type="paragraph" w:customStyle="1" w:styleId="TOC3cp">
    <w:name w:val="TOC3cp"/>
    <w:basedOn w:val="TOC2cp"/>
    <w:rsid w:val="00046FB7"/>
    <w:rPr>
      <w:caps w:val="0"/>
    </w:rPr>
  </w:style>
  <w:style w:type="paragraph" w:customStyle="1" w:styleId="TOC2cp">
    <w:name w:val="TOC2cp"/>
    <w:basedOn w:val="TOC1cp"/>
    <w:rsid w:val="00046FB7"/>
    <w:pPr>
      <w:spacing w:before="60"/>
    </w:pPr>
  </w:style>
  <w:style w:type="paragraph" w:customStyle="1" w:styleId="TOC1cp">
    <w:name w:val="TOC1cp"/>
    <w:basedOn w:val="Normal"/>
    <w:rsid w:val="00046FB7"/>
    <w:pPr>
      <w:tabs>
        <w:tab w:val="clear" w:pos="1962"/>
        <w:tab w:val="clear" w:pos="3119"/>
        <w:tab w:val="clear" w:pos="5296"/>
        <w:tab w:val="clear" w:pos="5687"/>
        <w:tab w:val="left" w:pos="1701"/>
        <w:tab w:val="right" w:leader="dot" w:pos="9072"/>
      </w:tabs>
      <w:spacing w:before="240"/>
      <w:ind w:left="1701" w:hanging="1701"/>
      <w:jc w:val="left"/>
    </w:pPr>
    <w:rPr>
      <w:caps/>
    </w:rPr>
  </w:style>
  <w:style w:type="paragraph" w:customStyle="1" w:styleId="TOC5cp">
    <w:name w:val="TOC5cp"/>
    <w:basedOn w:val="TOC4cp"/>
    <w:rsid w:val="00046FB7"/>
  </w:style>
  <w:style w:type="paragraph" w:customStyle="1" w:styleId="TOC6cp">
    <w:name w:val="TOC6cp"/>
    <w:basedOn w:val="TOC5cp"/>
    <w:rsid w:val="00046FB7"/>
  </w:style>
  <w:style w:type="paragraph" w:customStyle="1" w:styleId="TOC7cp">
    <w:name w:val="TOC7cp"/>
    <w:basedOn w:val="TOC6cp"/>
    <w:rsid w:val="00046FB7"/>
  </w:style>
  <w:style w:type="paragraph" w:customStyle="1" w:styleId="TOC8cp">
    <w:name w:val="TOC8cp"/>
    <w:basedOn w:val="TOC7cp"/>
    <w:rsid w:val="00046FB7"/>
  </w:style>
  <w:style w:type="paragraph" w:customStyle="1" w:styleId="TOC9cp">
    <w:name w:val="TOC9cp"/>
    <w:basedOn w:val="TOC8cp"/>
    <w:rsid w:val="00046FB7"/>
  </w:style>
  <w:style w:type="paragraph" w:customStyle="1" w:styleId="TOC9cpRes">
    <w:name w:val="TOC9cpRes"/>
    <w:basedOn w:val="TOC9cp"/>
    <w:rsid w:val="00046FB7"/>
    <w:pPr>
      <w:tabs>
        <w:tab w:val="left" w:pos="4820"/>
      </w:tabs>
    </w:pPr>
  </w:style>
  <w:style w:type="paragraph" w:customStyle="1" w:styleId="TOC9Res">
    <w:name w:val="TOC9Res"/>
    <w:basedOn w:val="Normal"/>
    <w:rsid w:val="00046FB7"/>
  </w:style>
  <w:style w:type="paragraph" w:customStyle="1" w:styleId="TocTitleRes">
    <w:name w:val="TocTitleRes"/>
    <w:basedOn w:val="TocTitle"/>
    <w:rsid w:val="00046FB7"/>
    <w:pPr>
      <w:pageBreakBefore w:val="0"/>
      <w:ind w:left="1559"/>
    </w:pPr>
  </w:style>
  <w:style w:type="paragraph" w:customStyle="1" w:styleId="MyFileName">
    <w:name w:val="MyFileName"/>
    <w:basedOn w:val="Normal"/>
    <w:rsid w:val="00046FB7"/>
    <w:pPr>
      <w:tabs>
        <w:tab w:val="clear" w:pos="1962"/>
        <w:tab w:val="clear" w:pos="3119"/>
        <w:tab w:val="clear" w:pos="5296"/>
        <w:tab w:val="clear" w:pos="5687"/>
        <w:tab w:val="left" w:pos="709"/>
        <w:tab w:val="center" w:pos="4536"/>
        <w:tab w:val="right" w:pos="9072"/>
      </w:tabs>
      <w:wordWrap w:val="0"/>
      <w:overflowPunct w:val="0"/>
      <w:autoSpaceDE w:val="0"/>
      <w:autoSpaceDN w:val="0"/>
      <w:adjustRightInd w:val="0"/>
      <w:spacing w:before="180"/>
      <w:ind w:left="0"/>
      <w:jc w:val="left"/>
      <w:textAlignment w:val="baseline"/>
    </w:pPr>
    <w:rPr>
      <w:rFonts w:eastAsia="DotumChe"/>
      <w:caps/>
      <w:sz w:val="12"/>
      <w:lang w:eastAsia="ko-KR"/>
    </w:rPr>
  </w:style>
  <w:style w:type="paragraph" w:customStyle="1" w:styleId="Dash">
    <w:name w:val="Dash"/>
    <w:basedOn w:val="Normal"/>
    <w:rsid w:val="00046FB7"/>
    <w:pPr>
      <w:tabs>
        <w:tab w:val="clear" w:pos="3119"/>
        <w:tab w:val="clear" w:pos="5296"/>
        <w:tab w:val="clear" w:pos="5687"/>
        <w:tab w:val="left" w:pos="2671"/>
        <w:tab w:val="left" w:pos="3238"/>
        <w:tab w:val="left" w:pos="3805"/>
      </w:tabs>
      <w:spacing w:before="40" w:after="40"/>
      <w:ind w:left="1638" w:hanging="357"/>
    </w:pPr>
  </w:style>
  <w:style w:type="paragraph" w:customStyle="1" w:styleId="HeadingFrontPage">
    <w:name w:val="HeadingFrontPage"/>
    <w:basedOn w:val="Normal"/>
    <w:rsid w:val="00046FB7"/>
    <w:pPr>
      <w:ind w:left="1560" w:hanging="851"/>
    </w:pPr>
    <w:rPr>
      <w:b/>
      <w:caps/>
      <w:sz w:val="24"/>
    </w:rPr>
  </w:style>
  <w:style w:type="paragraph" w:customStyle="1" w:styleId="DocDate">
    <w:name w:val="DocDate"/>
    <w:basedOn w:val="Normal"/>
    <w:rsid w:val="00046FB7"/>
    <w:pPr>
      <w:tabs>
        <w:tab w:val="clear" w:pos="1962"/>
        <w:tab w:val="clear" w:pos="5296"/>
        <w:tab w:val="clear" w:pos="5687"/>
      </w:tabs>
      <w:ind w:left="3119" w:hanging="2410"/>
      <w:jc w:val="left"/>
    </w:pPr>
  </w:style>
  <w:style w:type="paragraph" w:customStyle="1" w:styleId="Achtung">
    <w:name w:val="Achtung"/>
    <w:basedOn w:val="Normal"/>
    <w:next w:val="TableText"/>
    <w:rsid w:val="00046FB7"/>
    <w:pPr>
      <w:ind w:left="0"/>
      <w:jc w:val="left"/>
    </w:pPr>
    <w:rPr>
      <w:rFonts w:ascii="Times New Roman" w:hAnsi="Times New Roman"/>
      <w:sz w:val="72"/>
    </w:rPr>
  </w:style>
  <w:style w:type="paragraph" w:customStyle="1" w:styleId="TocTitleRes0">
    <w:name w:val="Toc Title Res"/>
    <w:basedOn w:val="TocTitle"/>
    <w:rsid w:val="00046FB7"/>
  </w:style>
  <w:style w:type="paragraph" w:customStyle="1" w:styleId="HangingIndentNo">
    <w:name w:val="Hanging Indent No."/>
    <w:basedOn w:val="HangingIndent"/>
    <w:rsid w:val="00046FB7"/>
    <w:pPr>
      <w:ind w:left="1638" w:hanging="357"/>
    </w:pPr>
  </w:style>
  <w:style w:type="paragraph" w:customStyle="1" w:styleId="PosListe">
    <w:name w:val="PosListe"/>
    <w:basedOn w:val="Normal"/>
    <w:rsid w:val="00046FB7"/>
    <w:pPr>
      <w:keepNext/>
      <w:tabs>
        <w:tab w:val="clear" w:pos="1962"/>
        <w:tab w:val="clear" w:pos="3119"/>
        <w:tab w:val="left" w:pos="1701"/>
      </w:tabs>
      <w:spacing w:before="0"/>
    </w:pPr>
    <w:rPr>
      <w:caps/>
      <w:noProof/>
      <w:spacing w:val="-2"/>
    </w:rPr>
  </w:style>
  <w:style w:type="paragraph" w:customStyle="1" w:styleId="TableNumListSmall">
    <w:name w:val="TableNumListSmall"/>
    <w:basedOn w:val="TableSmall"/>
    <w:rsid w:val="00046FB7"/>
    <w:pPr>
      <w:tabs>
        <w:tab w:val="clear" w:pos="1421"/>
        <w:tab w:val="clear" w:pos="1962"/>
        <w:tab w:val="clear" w:pos="3119"/>
        <w:tab w:val="clear" w:pos="5296"/>
        <w:tab w:val="clear" w:pos="5687"/>
        <w:tab w:val="left" w:pos="284"/>
        <w:tab w:val="left" w:pos="1134"/>
        <w:tab w:val="left" w:pos="2268"/>
        <w:tab w:val="left" w:pos="3402"/>
      </w:tabs>
      <w:ind w:left="284" w:hanging="284"/>
    </w:pPr>
  </w:style>
  <w:style w:type="paragraph" w:styleId="TOC4">
    <w:name w:val="toc 4"/>
    <w:basedOn w:val="TOC3"/>
    <w:next w:val="Normal"/>
    <w:uiPriority w:val="39"/>
    <w:rsid w:val="00046FB7"/>
  </w:style>
  <w:style w:type="paragraph" w:styleId="TOC5">
    <w:name w:val="toc 5"/>
    <w:basedOn w:val="TOC4"/>
    <w:next w:val="Normal"/>
    <w:semiHidden/>
    <w:rsid w:val="00046FB7"/>
  </w:style>
  <w:style w:type="paragraph" w:styleId="TOC6">
    <w:name w:val="toc 6"/>
    <w:basedOn w:val="TOC5"/>
    <w:next w:val="Normal"/>
    <w:semiHidden/>
    <w:rsid w:val="00046FB7"/>
  </w:style>
  <w:style w:type="paragraph" w:styleId="TOC7">
    <w:name w:val="toc 7"/>
    <w:basedOn w:val="TOC6"/>
    <w:next w:val="Normal"/>
    <w:semiHidden/>
    <w:rsid w:val="00046FB7"/>
  </w:style>
  <w:style w:type="paragraph" w:styleId="TOC8">
    <w:name w:val="toc 8"/>
    <w:basedOn w:val="TOC7"/>
    <w:next w:val="Normal"/>
    <w:semiHidden/>
    <w:rsid w:val="00046FB7"/>
  </w:style>
  <w:style w:type="paragraph" w:styleId="TOC9">
    <w:name w:val="toc 9"/>
    <w:basedOn w:val="TOC8"/>
    <w:next w:val="Normal"/>
    <w:semiHidden/>
    <w:rsid w:val="00046FB7"/>
  </w:style>
  <w:style w:type="paragraph" w:customStyle="1" w:styleId="LineDrawDumps">
    <w:name w:val="LineDrawDumps"/>
    <w:basedOn w:val="Normal"/>
    <w:rsid w:val="00046FB7"/>
    <w:pPr>
      <w:tabs>
        <w:tab w:val="clear" w:pos="1962"/>
        <w:tab w:val="clear" w:pos="5296"/>
        <w:tab w:val="clear" w:pos="5687"/>
        <w:tab w:val="left" w:pos="862"/>
        <w:tab w:val="left" w:pos="1733"/>
        <w:tab w:val="left" w:pos="1954"/>
        <w:tab w:val="left" w:pos="2237"/>
        <w:tab w:val="left" w:pos="2615"/>
        <w:tab w:val="left" w:pos="5292"/>
        <w:tab w:val="left" w:pos="5681"/>
      </w:tabs>
      <w:spacing w:before="0" w:after="0" w:line="140" w:lineRule="exact"/>
    </w:pPr>
    <w:rPr>
      <w:rFonts w:ascii="Courier New" w:hAnsi="Courier New"/>
      <w:spacing w:val="-1"/>
      <w:sz w:val="14"/>
    </w:rPr>
  </w:style>
  <w:style w:type="paragraph" w:customStyle="1" w:styleId="NumListAlpha">
    <w:name w:val="NumListAlpha"/>
    <w:basedOn w:val="NumList"/>
    <w:rsid w:val="00046FB7"/>
  </w:style>
  <w:style w:type="paragraph" w:customStyle="1" w:styleId="BoxText">
    <w:name w:val="BoxText"/>
    <w:basedOn w:val="Normal"/>
    <w:rsid w:val="00046FB7"/>
    <w:pPr>
      <w:spacing w:before="0" w:after="0" w:line="180" w:lineRule="exact"/>
      <w:ind w:left="0"/>
    </w:pPr>
    <w:rPr>
      <w:caps/>
      <w:sz w:val="16"/>
    </w:rPr>
  </w:style>
  <w:style w:type="paragraph" w:customStyle="1" w:styleId="BoxTextCenter">
    <w:name w:val="BoxTextCenter"/>
    <w:basedOn w:val="BoxText"/>
    <w:rsid w:val="00046FB7"/>
    <w:pPr>
      <w:jc w:val="center"/>
    </w:pPr>
  </w:style>
  <w:style w:type="paragraph" w:customStyle="1" w:styleId="SeqNum">
    <w:name w:val="SeqNum"/>
    <w:basedOn w:val="NormalNum"/>
    <w:rsid w:val="00046FB7"/>
    <w:pPr>
      <w:tabs>
        <w:tab w:val="clear" w:pos="1565"/>
      </w:tabs>
      <w:spacing w:before="40" w:after="40"/>
      <w:ind w:left="1638" w:hanging="357"/>
    </w:pPr>
  </w:style>
  <w:style w:type="paragraph" w:customStyle="1" w:styleId="ActionTxt">
    <w:name w:val="ActionTxt"/>
    <w:basedOn w:val="Footer"/>
    <w:rsid w:val="00046FB7"/>
    <w:pPr>
      <w:jc w:val="center"/>
    </w:pPr>
    <w:rPr>
      <w:rFonts w:ascii="Arial" w:hAnsi="Arial"/>
      <w:b/>
      <w:sz w:val="16"/>
    </w:rPr>
  </w:style>
  <w:style w:type="paragraph" w:customStyle="1" w:styleId="NormalBrace">
    <w:name w:val="NormalBrace"/>
    <w:basedOn w:val="Normal"/>
    <w:rsid w:val="00046FB7"/>
    <w:pPr>
      <w:keepLines/>
      <w:tabs>
        <w:tab w:val="clear" w:pos="1962"/>
        <w:tab w:val="clear" w:pos="3119"/>
        <w:tab w:val="clear" w:pos="5296"/>
        <w:tab w:val="clear" w:pos="5687"/>
        <w:tab w:val="left" w:pos="3402"/>
        <w:tab w:val="left" w:pos="3686"/>
        <w:tab w:val="left" w:pos="4536"/>
      </w:tabs>
      <w:spacing w:line="200" w:lineRule="exact"/>
      <w:jc w:val="left"/>
    </w:pPr>
  </w:style>
  <w:style w:type="paragraph" w:customStyle="1" w:styleId="TableBulletListSmall">
    <w:name w:val="TableBulletListSmall"/>
    <w:basedOn w:val="TableBulletList"/>
    <w:rsid w:val="00046FB7"/>
    <w:pPr>
      <w:numPr>
        <w:numId w:val="7"/>
      </w:numPr>
      <w:ind w:left="284" w:hanging="284"/>
    </w:pPr>
    <w:rPr>
      <w:sz w:val="16"/>
    </w:rPr>
  </w:style>
  <w:style w:type="paragraph" w:customStyle="1" w:styleId="IndexText">
    <w:name w:val="IndexText"/>
    <w:basedOn w:val="TableHeader"/>
    <w:rsid w:val="00046FB7"/>
    <w:pPr>
      <w:spacing w:before="480"/>
    </w:pPr>
    <w:rPr>
      <w:sz w:val="28"/>
    </w:rPr>
  </w:style>
  <w:style w:type="paragraph" w:customStyle="1" w:styleId="HangingIndenti2">
    <w:name w:val="Hanging Indent i2"/>
    <w:basedOn w:val="Normal"/>
    <w:rsid w:val="00046FB7"/>
    <w:pPr>
      <w:tabs>
        <w:tab w:val="clear" w:pos="1962"/>
        <w:tab w:val="clear" w:pos="3119"/>
        <w:tab w:val="clear" w:pos="5296"/>
        <w:tab w:val="clear" w:pos="5687"/>
        <w:tab w:val="left" w:pos="3589"/>
      </w:tabs>
      <w:ind w:left="3238" w:hanging="1599"/>
    </w:pPr>
  </w:style>
  <w:style w:type="paragraph" w:customStyle="1" w:styleId="HangingIndenti3">
    <w:name w:val="Hanging Indent i3"/>
    <w:basedOn w:val="HangingIndent"/>
    <w:rsid w:val="00046FB7"/>
    <w:pPr>
      <w:tabs>
        <w:tab w:val="clear" w:pos="3022"/>
      </w:tabs>
      <w:ind w:left="3805" w:hanging="2166"/>
    </w:pPr>
  </w:style>
  <w:style w:type="paragraph" w:customStyle="1" w:styleId="HangingIndentii1">
    <w:name w:val="Hanging Indent ii1"/>
    <w:basedOn w:val="HangingIndenti1"/>
    <w:rsid w:val="00046FB7"/>
    <w:pPr>
      <w:tabs>
        <w:tab w:val="clear" w:pos="3022"/>
      </w:tabs>
      <w:ind w:hanging="675"/>
    </w:pPr>
  </w:style>
  <w:style w:type="paragraph" w:customStyle="1" w:styleId="HangingIndentii2">
    <w:name w:val="Hanging Indent ii2"/>
    <w:basedOn w:val="HangingIndentii1"/>
    <w:rsid w:val="00046FB7"/>
    <w:pPr>
      <w:ind w:left="3238" w:hanging="1242"/>
    </w:pPr>
  </w:style>
  <w:style w:type="paragraph" w:customStyle="1" w:styleId="HangingIndentii3">
    <w:name w:val="Hanging Indent ii3"/>
    <w:basedOn w:val="HangingIndentii1"/>
    <w:rsid w:val="00046FB7"/>
    <w:pPr>
      <w:ind w:left="3805" w:hanging="1809"/>
    </w:pPr>
  </w:style>
  <w:style w:type="paragraph" w:customStyle="1" w:styleId="HangingIndent2">
    <w:name w:val="Hanging Indent 2"/>
    <w:basedOn w:val="Normal"/>
    <w:rsid w:val="00046FB7"/>
    <w:pPr>
      <w:tabs>
        <w:tab w:val="clear" w:pos="1962"/>
        <w:tab w:val="clear" w:pos="3119"/>
        <w:tab w:val="clear" w:pos="5296"/>
        <w:tab w:val="clear" w:pos="5687"/>
        <w:tab w:val="left" w:pos="3589"/>
      </w:tabs>
      <w:ind w:left="3237" w:hanging="1956"/>
    </w:pPr>
  </w:style>
  <w:style w:type="paragraph" w:customStyle="1" w:styleId="CaptionTable">
    <w:name w:val="CaptionTable"/>
    <w:basedOn w:val="Caption"/>
    <w:next w:val="Normal"/>
    <w:rsid w:val="00046FB7"/>
    <w:pPr>
      <w:keepNext/>
      <w:tabs>
        <w:tab w:val="clear" w:pos="2041"/>
        <w:tab w:val="clear" w:pos="3119"/>
        <w:tab w:val="left" w:pos="2410"/>
        <w:tab w:val="left" w:pos="2835"/>
      </w:tabs>
      <w:spacing w:before="60" w:after="0"/>
      <w:ind w:left="2415" w:hanging="1134"/>
    </w:pPr>
  </w:style>
  <w:style w:type="paragraph" w:customStyle="1" w:styleId="FooterA4">
    <w:name w:val="FooterA4"/>
    <w:basedOn w:val="TabletextRight"/>
    <w:rsid w:val="00046FB7"/>
    <w:pPr>
      <w:tabs>
        <w:tab w:val="clear" w:pos="1421"/>
        <w:tab w:val="clear" w:pos="1962"/>
        <w:tab w:val="clear" w:pos="3119"/>
        <w:tab w:val="clear" w:pos="5296"/>
        <w:tab w:val="clear" w:pos="5687"/>
        <w:tab w:val="center" w:pos="4536"/>
        <w:tab w:val="right" w:pos="9072"/>
      </w:tabs>
      <w:jc w:val="left"/>
    </w:pPr>
  </w:style>
  <w:style w:type="paragraph" w:customStyle="1" w:styleId="FooterFileName">
    <w:name w:val="FooterFileName"/>
    <w:basedOn w:val="MyFileName"/>
    <w:rsid w:val="00046FB7"/>
    <w:pPr>
      <w:tabs>
        <w:tab w:val="clear" w:pos="709"/>
        <w:tab w:val="clear" w:pos="4536"/>
        <w:tab w:val="clear" w:pos="9072"/>
      </w:tabs>
    </w:pPr>
  </w:style>
  <w:style w:type="paragraph" w:customStyle="1" w:styleId="FooterLetter">
    <w:name w:val="FooterLetter"/>
    <w:basedOn w:val="FooterA4"/>
    <w:rsid w:val="00046FB7"/>
    <w:pPr>
      <w:tabs>
        <w:tab w:val="clear" w:pos="4536"/>
        <w:tab w:val="clear" w:pos="9072"/>
        <w:tab w:val="center" w:pos="4706"/>
        <w:tab w:val="right" w:pos="9412"/>
      </w:tabs>
    </w:pPr>
  </w:style>
  <w:style w:type="paragraph" w:customStyle="1" w:styleId="FooterStart">
    <w:name w:val="FooterStart"/>
    <w:basedOn w:val="Normal"/>
    <w:rsid w:val="00046FB7"/>
    <w:pPr>
      <w:pBdr>
        <w:bottom w:val="single" w:sz="12" w:space="1" w:color="auto"/>
      </w:pBdr>
      <w:tabs>
        <w:tab w:val="clear" w:pos="1962"/>
        <w:tab w:val="clear" w:pos="3119"/>
        <w:tab w:val="clear" w:pos="5296"/>
        <w:tab w:val="clear" w:pos="5687"/>
      </w:tabs>
      <w:ind w:left="0"/>
    </w:pPr>
  </w:style>
  <w:style w:type="paragraph" w:customStyle="1" w:styleId="NormalFooter">
    <w:name w:val="NormalFooter"/>
    <w:basedOn w:val="Normal"/>
    <w:rsid w:val="00046FB7"/>
    <w:pPr>
      <w:pBdr>
        <w:bottom w:val="single" w:sz="12" w:space="1" w:color="auto"/>
      </w:pBdr>
      <w:tabs>
        <w:tab w:val="right" w:pos="9072"/>
      </w:tabs>
      <w:ind w:left="0"/>
    </w:pPr>
  </w:style>
  <w:style w:type="paragraph" w:customStyle="1" w:styleId="SeqNum2">
    <w:name w:val="SeqNum2"/>
    <w:basedOn w:val="SeqNum"/>
    <w:rsid w:val="00046FB7"/>
    <w:pPr>
      <w:ind w:left="1996"/>
    </w:pPr>
  </w:style>
  <w:style w:type="paragraph" w:customStyle="1" w:styleId="SeqNum3">
    <w:name w:val="SeqNum3"/>
    <w:basedOn w:val="SeqNum"/>
    <w:rsid w:val="00046FB7"/>
    <w:pPr>
      <w:ind w:left="2353"/>
    </w:pPr>
  </w:style>
  <w:style w:type="paragraph" w:customStyle="1" w:styleId="Indent1">
    <w:name w:val="Indent 1"/>
    <w:basedOn w:val="Normal"/>
    <w:rsid w:val="00046FB7"/>
    <w:pPr>
      <w:ind w:left="1639"/>
    </w:pPr>
  </w:style>
  <w:style w:type="paragraph" w:customStyle="1" w:styleId="TableHeaderSmall">
    <w:name w:val="Table Header Small"/>
    <w:basedOn w:val="TableText"/>
    <w:rsid w:val="00046FB7"/>
    <w:rPr>
      <w:b/>
      <w:sz w:val="16"/>
    </w:rPr>
  </w:style>
  <w:style w:type="paragraph" w:customStyle="1" w:styleId="TableHeaderSmallC">
    <w:name w:val="Table Header Small C"/>
    <w:basedOn w:val="TableText"/>
    <w:rsid w:val="00046FB7"/>
    <w:pPr>
      <w:jc w:val="center"/>
    </w:pPr>
    <w:rPr>
      <w:b/>
      <w:sz w:val="16"/>
    </w:rPr>
  </w:style>
  <w:style w:type="paragraph" w:customStyle="1" w:styleId="TableHeaderSmallR">
    <w:name w:val="Table Header Small R"/>
    <w:basedOn w:val="TableText"/>
    <w:rsid w:val="00046FB7"/>
    <w:pPr>
      <w:jc w:val="right"/>
    </w:pPr>
    <w:rPr>
      <w:b/>
      <w:sz w:val="16"/>
    </w:rPr>
  </w:style>
  <w:style w:type="paragraph" w:customStyle="1" w:styleId="BulletList1">
    <w:name w:val="BulletList 1"/>
    <w:basedOn w:val="BulletList"/>
    <w:rsid w:val="00046FB7"/>
    <w:pPr>
      <w:numPr>
        <w:numId w:val="3"/>
      </w:numPr>
      <w:tabs>
        <w:tab w:val="clear" w:pos="360"/>
        <w:tab w:val="clear" w:pos="1641"/>
        <w:tab w:val="left" w:pos="357"/>
        <w:tab w:val="left" w:pos="1639"/>
        <w:tab w:val="num" w:pos="2922"/>
      </w:tabs>
      <w:ind w:left="1638" w:hanging="357"/>
    </w:pPr>
  </w:style>
  <w:style w:type="paragraph" w:customStyle="1" w:styleId="SubjectRes">
    <w:name w:val="SubjectRes"/>
    <w:basedOn w:val="TableText"/>
    <w:rsid w:val="00046FB7"/>
    <w:pPr>
      <w:pageBreakBefore/>
    </w:pPr>
  </w:style>
  <w:style w:type="paragraph" w:customStyle="1" w:styleId="SeqNum4">
    <w:name w:val="SeqNum4"/>
    <w:basedOn w:val="SeqNum"/>
    <w:rsid w:val="00046FB7"/>
    <w:pPr>
      <w:ind w:left="2710"/>
    </w:pPr>
  </w:style>
  <w:style w:type="paragraph" w:customStyle="1" w:styleId="MotorUnit">
    <w:name w:val="MotorUnit"/>
    <w:basedOn w:val="TableText"/>
    <w:rsid w:val="00046FB7"/>
    <w:pPr>
      <w:tabs>
        <w:tab w:val="clear" w:pos="1421"/>
        <w:tab w:val="clear" w:pos="1962"/>
        <w:tab w:val="clear" w:pos="3119"/>
        <w:tab w:val="clear" w:pos="5296"/>
        <w:tab w:val="clear" w:pos="5687"/>
        <w:tab w:val="left" w:leader="dot" w:pos="1786"/>
      </w:tabs>
    </w:pPr>
  </w:style>
  <w:style w:type="paragraph" w:customStyle="1" w:styleId="wpsformat">
    <w:name w:val="wps format"/>
    <w:rsid w:val="00046FB7"/>
    <w:pPr>
      <w:keepNext/>
      <w:keepLines/>
      <w:tabs>
        <w:tab w:val="left" w:pos="-720"/>
      </w:tabs>
      <w:suppressAutoHyphens/>
      <w:spacing w:line="319" w:lineRule="auto"/>
    </w:pPr>
    <w:rPr>
      <w:rFonts w:ascii="AvantGarde" w:hAnsi="AvantGarde"/>
      <w:sz w:val="12"/>
      <w:lang w:val="en-US" w:eastAsia="en-US"/>
    </w:rPr>
  </w:style>
  <w:style w:type="paragraph" w:customStyle="1" w:styleId="wpsDumps">
    <w:name w:val="wpsDumps"/>
    <w:basedOn w:val="Normal"/>
    <w:rsid w:val="00046FB7"/>
    <w:pPr>
      <w:keepNext/>
      <w:tabs>
        <w:tab w:val="clear" w:pos="1962"/>
        <w:tab w:val="clear" w:pos="3119"/>
        <w:tab w:val="clear" w:pos="5296"/>
        <w:tab w:val="clear" w:pos="5687"/>
        <w:tab w:val="left" w:pos="862"/>
        <w:tab w:val="left" w:pos="1733"/>
        <w:tab w:val="left" w:pos="1954"/>
        <w:tab w:val="left" w:pos="2237"/>
        <w:tab w:val="left" w:pos="2615"/>
        <w:tab w:val="left" w:pos="5292"/>
        <w:tab w:val="left" w:pos="5681"/>
      </w:tabs>
      <w:overflowPunct w:val="0"/>
      <w:autoSpaceDE w:val="0"/>
      <w:autoSpaceDN w:val="0"/>
      <w:adjustRightInd w:val="0"/>
      <w:spacing w:before="0" w:after="0"/>
      <w:ind w:left="1570"/>
      <w:jc w:val="left"/>
      <w:textAlignment w:val="baseline"/>
    </w:pPr>
    <w:rPr>
      <w:rFonts w:ascii="Courier New" w:hAnsi="Courier New"/>
      <w:spacing w:val="-6"/>
      <w:kern w:val="14"/>
      <w:sz w:val="14"/>
    </w:rPr>
  </w:style>
  <w:style w:type="paragraph" w:customStyle="1" w:styleId="Front">
    <w:name w:val="Front"/>
    <w:basedOn w:val="Normal"/>
    <w:rsid w:val="00046FB7"/>
    <w:rPr>
      <w:color w:val="FFFFFF"/>
      <w:lang w:val="da-DK"/>
    </w:rPr>
  </w:style>
  <w:style w:type="paragraph" w:customStyle="1" w:styleId="TableofFiguresCP">
    <w:name w:val="Table of FiguresCP"/>
    <w:basedOn w:val="TOC3cp"/>
    <w:rsid w:val="00046FB7"/>
    <w:rPr>
      <w:lang w:val="da-DK"/>
    </w:rPr>
  </w:style>
  <w:style w:type="paragraph" w:customStyle="1" w:styleId="NormalBold">
    <w:name w:val="NormalBold"/>
    <w:basedOn w:val="Normal"/>
    <w:next w:val="Normal"/>
    <w:rsid w:val="00046FB7"/>
    <w:rPr>
      <w:b/>
      <w:bCs/>
    </w:rPr>
  </w:style>
  <w:style w:type="paragraph" w:customStyle="1" w:styleId="TocTitleFig">
    <w:name w:val="Toc Title Fig"/>
    <w:basedOn w:val="TocTitle"/>
    <w:rsid w:val="00046FB7"/>
    <w:pPr>
      <w:pageBreakBefore w:val="0"/>
    </w:pPr>
  </w:style>
  <w:style w:type="paragraph" w:customStyle="1" w:styleId="Paragraph1">
    <w:name w:val="Paragraph1"/>
    <w:basedOn w:val="Normal"/>
    <w:rsid w:val="00046FB7"/>
    <w:pPr>
      <w:tabs>
        <w:tab w:val="clear" w:pos="1962"/>
        <w:tab w:val="clear" w:pos="3119"/>
        <w:tab w:val="clear" w:pos="5296"/>
        <w:tab w:val="clear" w:pos="5687"/>
      </w:tabs>
      <w:spacing w:before="0" w:after="0"/>
      <w:ind w:left="0"/>
    </w:pPr>
    <w:rPr>
      <w:sz w:val="2"/>
    </w:rPr>
  </w:style>
  <w:style w:type="character" w:customStyle="1" w:styleId="HyperlinkCP">
    <w:name w:val="HyperlinkCP"/>
    <w:basedOn w:val="Hyperlink"/>
    <w:rsid w:val="00046FB7"/>
    <w:rPr>
      <w:color w:val="auto"/>
      <w:u w:val="none"/>
      <w:lang w:val="da-DK"/>
    </w:rPr>
  </w:style>
  <w:style w:type="character" w:styleId="Hyperlink">
    <w:name w:val="Hyperlink"/>
    <w:basedOn w:val="DefaultParagraphFont"/>
    <w:uiPriority w:val="99"/>
    <w:rsid w:val="00046FB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D4B1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D4B16"/>
    <w:rPr>
      <w:rFonts w:ascii="Tahoma" w:hAnsi="Tahoma" w:cs="Tahoma"/>
      <w:sz w:val="16"/>
      <w:szCs w:val="16"/>
      <w:lang w:val="en-GB" w:eastAsia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137A8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D2941"/>
    <w:pPr>
      <w:overflowPunct w:val="0"/>
      <w:autoSpaceDE w:val="0"/>
      <w:autoSpaceDN w:val="0"/>
      <w:adjustRightInd w:val="0"/>
      <w:ind w:left="720"/>
      <w:contextualSpacing/>
      <w:textAlignment w:val="baseline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6964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EC1E4F"/>
    <w:rPr>
      <w:rFonts w:ascii="Arial" w:hAnsi="Arial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8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eumergroup\office2007\workgrouptemplates\Documentation\CPdoc20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42D9D6B60A914CAF9E0C2B8B2366AA" ma:contentTypeVersion="1" ma:contentTypeDescription="Create a new document." ma:contentTypeScope="" ma:versionID="661ef96b3bc1cc3e3a0d360c21147b8c">
  <xsd:schema xmlns:xsd="http://www.w3.org/2001/XMLSchema" xmlns:xs="http://www.w3.org/2001/XMLSchema" xmlns:p="http://schemas.microsoft.com/office/2006/metadata/properties" xmlns:ns2="0ca8e7c1-897f-40ac-a5fb-b5fa2727b6cd" targetNamespace="http://schemas.microsoft.com/office/2006/metadata/properties" ma:root="true" ma:fieldsID="5668947b1b5763514339f6467ef15aef" ns2:_="">
    <xsd:import namespace="0ca8e7c1-897f-40ac-a5fb-b5fa2727b6c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8e7c1-897f-40ac-a5fb-b5fa2727b6c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B51E1-9948-4F03-B098-A60CC2887C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a8e7c1-897f-40ac-a5fb-b5fa2727b6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B90A12-7286-4393-805F-F359375FDD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821DEE-5CB8-4C16-9401-DB2DBA468351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3B63EBE-1776-4EEA-A7F7-7B217CB51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CPdoc2003.dot</Template>
  <TotalTime>0</TotalTime>
  <Pages>1</Pages>
  <Words>242</Words>
  <Characters>1320</Characters>
  <Application>Microsoft Office Word</Application>
  <DocSecurity>0</DocSecurity>
  <Lines>35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01,  - </vt:lpstr>
    </vt:vector>
  </TitlesOfParts>
  <Company>Crisplant a/s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01,  - </dc:title>
  <dc:subject/>
  <dc:creator>Lildballe, Anders</dc:creator>
  <cp:keywords/>
  <dc:description/>
  <cp:lastModifiedBy>Larimore, Christopher Michael</cp:lastModifiedBy>
  <cp:revision>5</cp:revision>
  <cp:lastPrinted>2019-03-12T16:04:00Z</cp:lastPrinted>
  <dcterms:created xsi:type="dcterms:W3CDTF">2020-03-10T13:27:00Z</dcterms:created>
  <dcterms:modified xsi:type="dcterms:W3CDTF">2021-02-10T08:54:00Z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0x0101004B42D9D6B60A914CAF9E0C2B8B2366AA</vt:lpwstr>
  </property>
</Properties>
</file>